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34" w:rsidRPr="002D7FD2" w:rsidRDefault="00097834" w:rsidP="00AF746A">
      <w:pPr>
        <w:pStyle w:val="Text"/>
        <w:ind w:firstLine="0"/>
        <w:rPr>
          <w:sz w:val="2"/>
          <w:szCs w:val="18"/>
          <w:highlight w:val="yellow"/>
        </w:rPr>
      </w:pPr>
      <w:r w:rsidRPr="002D7FD2">
        <w:rPr>
          <w:sz w:val="2"/>
          <w:szCs w:val="18"/>
          <w:highlight w:val="yellow"/>
        </w:rPr>
        <w:footnoteReference w:customMarkFollows="1" w:id="1"/>
        <w:sym w:font="Symbol" w:char="F020"/>
      </w:r>
    </w:p>
    <w:p w:rsidR="00097834" w:rsidRPr="002D7FD2" w:rsidRDefault="006C36CF" w:rsidP="00AF746A">
      <w:pPr>
        <w:pStyle w:val="a3"/>
        <w:framePr w:wrap="notBeside"/>
        <w:widowControl w:val="0"/>
      </w:pPr>
      <w:r w:rsidRPr="002D7FD2">
        <w:t>Pac Man CTF Agent</w:t>
      </w:r>
    </w:p>
    <w:p w:rsidR="00097834" w:rsidRPr="002D7FD2" w:rsidRDefault="00557223" w:rsidP="00AF746A">
      <w:pPr>
        <w:pStyle w:val="Authors"/>
        <w:framePr w:wrap="notBeside"/>
        <w:widowControl w:val="0"/>
      </w:pPr>
      <w:r w:rsidRPr="002D7FD2">
        <w:t>Yen-Chun, Chiu</w:t>
      </w:r>
      <w:r w:rsidR="00577170" w:rsidRPr="002D7FD2">
        <w:rPr>
          <w:rFonts w:hint="eastAsia"/>
          <w:lang w:eastAsia="zh-TW"/>
        </w:rPr>
        <w:t xml:space="preserve"> 603410005</w:t>
      </w:r>
    </w:p>
    <w:p w:rsidR="00097834" w:rsidRDefault="00097834" w:rsidP="00AF746A">
      <w:pPr>
        <w:pStyle w:val="Abstract"/>
        <w:widowControl w:val="0"/>
      </w:pPr>
      <w:r w:rsidRPr="002D7FD2">
        <w:rPr>
          <w:i/>
          <w:iCs/>
        </w:rPr>
        <w:t>Abstract</w:t>
      </w:r>
      <w:r w:rsidRPr="002D7FD2">
        <w:t>—</w:t>
      </w:r>
      <w:r w:rsidR="00111661" w:rsidRPr="002D7FD2">
        <w:t xml:space="preserve"> </w:t>
      </w:r>
      <w:r w:rsidR="00FC2C71" w:rsidRPr="002D7FD2">
        <w:t xml:space="preserve">This paper present methods and details for all aspects, including strategies, sensing methods, evolutionary algorithm, of how I build up a competitive agent for Pac Man </w:t>
      </w:r>
      <w:r w:rsidR="0081470E" w:rsidRPr="002D7FD2">
        <w:t>Capture The Flag game. It’s a multi-player, multi-objective game. There are two agents on each team. The goal is to get food in opponents’ territory and bring the food back, while defending opponents to do the same. AI-related technique and knowledge from the paper I read will be adopted to this work.</w:t>
      </w:r>
    </w:p>
    <w:p w:rsidR="00A76D11" w:rsidRPr="00A76D11" w:rsidRDefault="00A76D11" w:rsidP="00AF746A">
      <w:pPr>
        <w:widowControl w:val="0"/>
      </w:pPr>
    </w:p>
    <w:p w:rsidR="00097834" w:rsidRPr="003456C4" w:rsidRDefault="00097834" w:rsidP="00AF746A">
      <w:pPr>
        <w:pStyle w:val="1"/>
        <w:keepNext w:val="0"/>
        <w:widowControl w:val="0"/>
        <w:rPr>
          <w:b/>
        </w:rPr>
      </w:pPr>
      <w:r w:rsidRPr="003456C4">
        <w:rPr>
          <w:b/>
        </w:rPr>
        <w:t>INTRODUCTION</w:t>
      </w:r>
    </w:p>
    <w:p w:rsidR="00097834" w:rsidRPr="003C47B8" w:rsidRDefault="00CE7A96" w:rsidP="00AF746A">
      <w:pPr>
        <w:pStyle w:val="Text"/>
        <w:framePr w:dropCap="drop" w:lines="2" w:wrap="auto" w:vAnchor="text" w:hAnchor="text"/>
        <w:spacing w:line="480" w:lineRule="exact"/>
        <w:ind w:firstLine="0"/>
        <w:rPr>
          <w:smallCaps/>
          <w:position w:val="-3"/>
        </w:rPr>
      </w:pPr>
      <w:r w:rsidRPr="002D7FD2">
        <w:rPr>
          <w:position w:val="-3"/>
          <w:sz w:val="56"/>
          <w:szCs w:val="56"/>
        </w:rPr>
        <w:t>P</w:t>
      </w:r>
    </w:p>
    <w:p w:rsidR="00CB46DE" w:rsidRDefault="00FC2C71" w:rsidP="00CB46DE">
      <w:pPr>
        <w:widowControl w:val="0"/>
        <w:adjustRightInd w:val="0"/>
        <w:jc w:val="both"/>
        <w:rPr>
          <w:lang w:eastAsia="zh-TW"/>
        </w:rPr>
      </w:pPr>
      <w:r w:rsidRPr="003C47B8">
        <w:rPr>
          <w:lang w:eastAsia="zh-TW"/>
        </w:rPr>
        <w:t xml:space="preserve">ac-Man is a challenging game which has been a game in everyone’s childhood. Beside the standard version, there are quite a lot variants of it nowadays. </w:t>
      </w:r>
      <w:r w:rsidR="0081470E" w:rsidRPr="003C47B8">
        <w:rPr>
          <w:lang w:eastAsia="zh-TW"/>
        </w:rPr>
        <w:t xml:space="preserve">Due to the outdated of the AI contest for </w:t>
      </w:r>
      <w:r w:rsidR="00CB46DE">
        <w:rPr>
          <w:lang w:eastAsia="zh-TW"/>
        </w:rPr>
        <w:t xml:space="preserve">Ms. Pacman </w:t>
      </w:r>
      <w:r w:rsidR="0081470E" w:rsidRPr="003C47B8">
        <w:rPr>
          <w:lang w:eastAsia="zh-TW"/>
        </w:rPr>
        <w:t xml:space="preserve">version, I found a </w:t>
      </w:r>
      <w:r w:rsidR="00021530" w:rsidRPr="003C47B8">
        <w:rPr>
          <w:lang w:eastAsia="zh-TW"/>
        </w:rPr>
        <w:t>variant called Pac Man Capture t</w:t>
      </w:r>
      <w:r w:rsidR="00CB46DE">
        <w:rPr>
          <w:lang w:eastAsia="zh-TW"/>
        </w:rPr>
        <w:t>he Flag Contest</w:t>
      </w:r>
      <w:r w:rsidR="0081470E" w:rsidRPr="003C47B8">
        <w:rPr>
          <w:lang w:eastAsia="zh-TW"/>
        </w:rPr>
        <w:t xml:space="preserve">. </w:t>
      </w:r>
      <w:r w:rsidR="00CB46DE">
        <w:rPr>
          <w:rFonts w:hint="eastAsia"/>
          <w:lang w:eastAsia="zh-TW"/>
        </w:rPr>
        <w:t>I</w:t>
      </w:r>
      <w:r w:rsidR="00CB46DE">
        <w:rPr>
          <w:lang w:eastAsia="zh-TW"/>
        </w:rPr>
        <w:t xml:space="preserve">t is originally a project of an AI class in Berkeley. After developing the required function for their agents, they even hold a contest to compete with each other, and the winner can get additional point added to their final grade! </w:t>
      </w:r>
    </w:p>
    <w:p w:rsidR="00097834" w:rsidRPr="003C47B8" w:rsidRDefault="00CB46DE" w:rsidP="00CB46DE">
      <w:pPr>
        <w:widowControl w:val="0"/>
        <w:adjustRightInd w:val="0"/>
        <w:ind w:firstLine="144"/>
        <w:jc w:val="both"/>
        <w:rPr>
          <w:lang w:eastAsia="zh-TW"/>
        </w:rPr>
      </w:pPr>
      <w:r>
        <w:rPr>
          <w:lang w:eastAsia="zh-TW"/>
        </w:rPr>
        <w:t>The reason why I choose it as my final project is that, i</w:t>
      </w:r>
      <w:r w:rsidR="001843B4" w:rsidRPr="003C47B8">
        <w:rPr>
          <w:lang w:eastAsia="zh-TW"/>
        </w:rPr>
        <w:t>t includes some convenient API for you to get information for game state</w:t>
      </w:r>
      <w:r w:rsidR="003C47B8">
        <w:rPr>
          <w:lang w:eastAsia="zh-TW"/>
        </w:rPr>
        <w:t>s</w:t>
      </w:r>
      <w:r w:rsidR="001843B4" w:rsidRPr="003C47B8">
        <w:rPr>
          <w:lang w:eastAsia="zh-TW"/>
        </w:rPr>
        <w:t xml:space="preserve"> and agents</w:t>
      </w:r>
      <w:r>
        <w:rPr>
          <w:lang w:eastAsia="zh-TW"/>
        </w:rPr>
        <w:t>. It also contains some</w:t>
      </w:r>
      <w:r w:rsidR="001843B4" w:rsidRPr="003C47B8">
        <w:rPr>
          <w:lang w:eastAsia="zh-TW"/>
        </w:rPr>
        <w:t xml:space="preserve"> example agents</w:t>
      </w:r>
      <w:r>
        <w:rPr>
          <w:lang w:eastAsia="zh-TW"/>
        </w:rPr>
        <w:t>, which can be used to train and evaluate. And, it seems suitable and fun</w:t>
      </w:r>
      <w:r w:rsidR="001843B4" w:rsidRPr="003C47B8">
        <w:rPr>
          <w:lang w:eastAsia="zh-TW"/>
        </w:rPr>
        <w:t xml:space="preserve">. </w:t>
      </w:r>
      <w:r w:rsidR="0081470E" w:rsidRPr="003C47B8">
        <w:rPr>
          <w:lang w:eastAsia="zh-TW"/>
        </w:rPr>
        <w:t>I’ll introduce the rule under the following</w:t>
      </w:r>
      <w:r>
        <w:rPr>
          <w:lang w:eastAsia="zh-TW"/>
        </w:rPr>
        <w:t xml:space="preserve"> paragraph</w:t>
      </w:r>
      <w:r w:rsidR="00315D32">
        <w:rPr>
          <w:lang w:eastAsia="zh-TW"/>
        </w:rPr>
        <w:t>. Figure 1 shows the overview of what the game looks like.</w:t>
      </w:r>
    </w:p>
    <w:p w:rsidR="002D7FD2" w:rsidRDefault="002D7FD2" w:rsidP="00AF746A">
      <w:pPr>
        <w:widowControl w:val="0"/>
        <w:adjustRightInd w:val="0"/>
        <w:rPr>
          <w:highlight w:val="yellow"/>
          <w:lang w:eastAsia="zh-TW"/>
        </w:rPr>
      </w:pPr>
    </w:p>
    <w:p w:rsidR="00175112" w:rsidRDefault="00AF746A" w:rsidP="00175112">
      <w:pPr>
        <w:pStyle w:val="2"/>
        <w:rPr>
          <w:lang w:eastAsia="zh-TW"/>
        </w:rPr>
      </w:pPr>
      <w:r>
        <w:rPr>
          <w:lang w:eastAsia="zh-TW"/>
        </w:rPr>
        <w:t>Basic Rules</w:t>
      </w:r>
    </w:p>
    <w:p w:rsidR="00175112" w:rsidRPr="00232412" w:rsidRDefault="00175112" w:rsidP="00B81D21">
      <w:pPr>
        <w:ind w:firstLine="144"/>
        <w:jc w:val="both"/>
        <w:rPr>
          <w:lang w:eastAsia="zh-TW"/>
        </w:rPr>
      </w:pPr>
      <w:r w:rsidRPr="00175112">
        <w:t>The Pacman map is now divided into two halves: blue (right) and red (left). You can be at both sides. Red agents must defend the red food while trying to eat the blue food, and blue agents will do the same. When on your own side, your agents are ghosts, which is capable of defending food on your side. When crossing into enemy territory, the agent becomes a Pacman, which is able to get food and capsule in enemy territory.</w:t>
      </w:r>
    </w:p>
    <w:p w:rsidR="00FA361C" w:rsidRDefault="002D7FD2" w:rsidP="00895B02">
      <w:pPr>
        <w:pStyle w:val="2"/>
        <w:ind w:firstLine="144"/>
        <w:rPr>
          <w:lang w:eastAsia="zh-TW"/>
        </w:rPr>
      </w:pPr>
      <w:r>
        <w:rPr>
          <w:lang w:eastAsia="zh-TW"/>
        </w:rPr>
        <w:t>Scoring</w:t>
      </w:r>
    </w:p>
    <w:p w:rsidR="00FA361C" w:rsidRDefault="002D7FD2" w:rsidP="00895B02">
      <w:pPr>
        <w:ind w:firstLine="144"/>
        <w:jc w:val="both"/>
        <w:rPr>
          <w:lang w:eastAsia="zh-TW"/>
        </w:rPr>
      </w:pPr>
      <w:r w:rsidRPr="00F647D8">
        <w:rPr>
          <w:lang w:eastAsia="zh-TW"/>
        </w:rPr>
        <w:t>As a Pacman eats food dots, those food dots are stored up inside of that Pacman and removed from the board. When a Pacman returns to his side of the board, he deposits the food dots he is carrying, earning one point per food pellet delivered. Red team scores are positive, while Blue team scores are negative.</w:t>
      </w:r>
      <w:r w:rsidR="00F647D8">
        <w:rPr>
          <w:lang w:eastAsia="zh-TW"/>
        </w:rPr>
        <w:t xml:space="preserve"> </w:t>
      </w:r>
      <w:r w:rsidRPr="00F647D8">
        <w:rPr>
          <w:lang w:eastAsia="zh-TW"/>
        </w:rPr>
        <w:t>If Pacman is eaten by a ghost before reaching his own side of the board, he will explode into a cloud of food dots that will be deposited back onto the board.</w:t>
      </w:r>
      <w:r w:rsidR="00F647D8">
        <w:rPr>
          <w:lang w:eastAsia="zh-TW"/>
        </w:rPr>
        <w:t xml:space="preserve"> In this situation, you will not earn any score.</w:t>
      </w:r>
    </w:p>
    <w:p w:rsidR="00FA361C" w:rsidRDefault="00AF746A" w:rsidP="00FA361C">
      <w:pPr>
        <w:pStyle w:val="2"/>
        <w:rPr>
          <w:lang w:eastAsia="zh-TW"/>
        </w:rPr>
      </w:pPr>
      <w:r>
        <w:rPr>
          <w:lang w:eastAsia="zh-TW"/>
        </w:rPr>
        <w:t xml:space="preserve">Eating </w:t>
      </w:r>
      <w:r w:rsidR="002D7FD2">
        <w:rPr>
          <w:lang w:eastAsia="zh-TW"/>
        </w:rPr>
        <w:t>Pacman</w:t>
      </w:r>
    </w:p>
    <w:p w:rsidR="00124CFA" w:rsidRDefault="002D7FD2" w:rsidP="007C178A">
      <w:pPr>
        <w:pStyle w:val="2"/>
        <w:keepNext w:val="0"/>
        <w:widowControl w:val="0"/>
        <w:numPr>
          <w:ilvl w:val="0"/>
          <w:numId w:val="0"/>
        </w:numPr>
        <w:adjustRightInd w:val="0"/>
        <w:ind w:firstLine="144"/>
        <w:jc w:val="both"/>
        <w:rPr>
          <w:lang w:eastAsia="zh-TW"/>
        </w:rPr>
      </w:pPr>
      <w:r w:rsidRPr="00124CFA">
        <w:rPr>
          <w:i w:val="0"/>
          <w:lang w:eastAsia="zh-TW"/>
        </w:rPr>
        <w:t>When a Pacman is eaten by an opposing ghost, the Pacman returns to its starting position as a ghost. No points are</w:t>
      </w:r>
      <w:r w:rsidR="00021530">
        <w:rPr>
          <w:i w:val="0"/>
          <w:lang w:eastAsia="zh-TW"/>
        </w:rPr>
        <w:t xml:space="preserve"> awarded for eating an opponent, and no points will be deducted if a scared ghost is eaten by the opponent Pacman. </w:t>
      </w:r>
      <w:r w:rsidR="00EC15A2">
        <w:rPr>
          <w:i w:val="0"/>
          <w:lang w:eastAsia="zh-TW"/>
        </w:rPr>
        <w:t>Notice that only some of the layouts contain power Capsules.</w:t>
      </w:r>
    </w:p>
    <w:p w:rsidR="00FA361C" w:rsidRPr="00FA361C" w:rsidRDefault="002D7FD2" w:rsidP="00FA361C">
      <w:pPr>
        <w:pStyle w:val="2"/>
      </w:pPr>
      <w:r w:rsidRPr="00FA361C">
        <w:t>Power Capsules</w:t>
      </w:r>
    </w:p>
    <w:p w:rsidR="00FA361C" w:rsidRDefault="002D7FD2" w:rsidP="00FA361C">
      <w:pPr>
        <w:ind w:firstLine="144"/>
        <w:jc w:val="both"/>
        <w:rPr>
          <w:lang w:eastAsia="zh-TW"/>
        </w:rPr>
      </w:pPr>
      <w:r w:rsidRPr="00124CFA">
        <w:rPr>
          <w:lang w:eastAsia="zh-TW"/>
        </w:rPr>
        <w:t xml:space="preserve">If Pacman eats a power capsule, agents on the opposing team become "scared" for the next </w:t>
      </w:r>
      <w:r w:rsidR="00124CFA" w:rsidRPr="00124CFA">
        <w:rPr>
          <w:lang w:eastAsia="zh-TW"/>
        </w:rPr>
        <w:t xml:space="preserve">several </w:t>
      </w:r>
      <w:r w:rsidRPr="00124CFA">
        <w:rPr>
          <w:lang w:eastAsia="zh-TW"/>
        </w:rPr>
        <w:t>moves, or u</w:t>
      </w:r>
      <w:r w:rsidR="00124CFA" w:rsidRPr="00124CFA">
        <w:rPr>
          <w:lang w:eastAsia="zh-TW"/>
        </w:rPr>
        <w:t xml:space="preserve">ntil they are eaten and </w:t>
      </w:r>
      <w:proofErr w:type="spellStart"/>
      <w:r w:rsidR="00124CFA" w:rsidRPr="00124CFA">
        <w:rPr>
          <w:lang w:eastAsia="zh-TW"/>
        </w:rPr>
        <w:t>respawn</w:t>
      </w:r>
      <w:proofErr w:type="spellEnd"/>
      <w:r w:rsidR="00124CFA" w:rsidRPr="00124CFA">
        <w:rPr>
          <w:lang w:eastAsia="zh-TW"/>
        </w:rPr>
        <w:t>.</w:t>
      </w:r>
      <w:r w:rsidRPr="00124CFA">
        <w:rPr>
          <w:lang w:eastAsia="zh-TW"/>
        </w:rPr>
        <w:t xml:space="preserve"> </w:t>
      </w:r>
      <w:r w:rsidR="00124CFA" w:rsidRPr="00124CFA">
        <w:rPr>
          <w:lang w:eastAsia="zh-TW"/>
        </w:rPr>
        <w:t>Ghost</w:t>
      </w:r>
      <w:r w:rsidRPr="00124CFA">
        <w:rPr>
          <w:lang w:eastAsia="zh-TW"/>
        </w:rPr>
        <w:t xml:space="preserve">s that are "scared" are susceptible while in the form of ghosts (i.e. while on their own team's side) to being eaten by Pacman. Specifically, if Pacman collides with a "scared" ghost, Pacman is unaffected and the ghost </w:t>
      </w:r>
      <w:proofErr w:type="spellStart"/>
      <w:r w:rsidRPr="00124CFA">
        <w:rPr>
          <w:lang w:eastAsia="zh-TW"/>
        </w:rPr>
        <w:t>respawns</w:t>
      </w:r>
      <w:proofErr w:type="spellEnd"/>
      <w:r w:rsidRPr="00124CFA">
        <w:rPr>
          <w:lang w:eastAsia="zh-TW"/>
        </w:rPr>
        <w:t xml:space="preserve"> at its starting position</w:t>
      </w:r>
      <w:r w:rsidR="00124CFA" w:rsidRPr="00124CFA">
        <w:rPr>
          <w:lang w:eastAsia="zh-TW"/>
        </w:rPr>
        <w:t xml:space="preserve">. The capsules </w:t>
      </w:r>
      <w:r w:rsidR="00010F33">
        <w:rPr>
          <w:lang w:eastAsia="zh-TW"/>
        </w:rPr>
        <w:t xml:space="preserve">and food </w:t>
      </w:r>
      <w:r w:rsidR="00124CFA" w:rsidRPr="00124CFA">
        <w:rPr>
          <w:lang w:eastAsia="zh-TW"/>
        </w:rPr>
        <w:t xml:space="preserve">are not relevant if you are in </w:t>
      </w:r>
      <w:r w:rsidR="00124CFA" w:rsidRPr="00F647D8">
        <w:rPr>
          <w:lang w:eastAsia="zh-TW"/>
        </w:rPr>
        <w:t>ghost</w:t>
      </w:r>
      <w:r w:rsidR="00124CFA">
        <w:rPr>
          <w:lang w:eastAsia="zh-TW"/>
        </w:rPr>
        <w:t xml:space="preserve"> state</w:t>
      </w:r>
      <w:r w:rsidR="00124CFA" w:rsidRPr="00F647D8">
        <w:rPr>
          <w:lang w:eastAsia="zh-TW"/>
        </w:rPr>
        <w:t>.</w:t>
      </w:r>
    </w:p>
    <w:p w:rsidR="00FA361C" w:rsidRDefault="002D7FD2" w:rsidP="00FA361C">
      <w:pPr>
        <w:pStyle w:val="2"/>
        <w:rPr>
          <w:lang w:eastAsia="zh-TW"/>
        </w:rPr>
      </w:pPr>
      <w:r>
        <w:rPr>
          <w:lang w:eastAsia="zh-TW"/>
        </w:rPr>
        <w:t>Observations</w:t>
      </w:r>
    </w:p>
    <w:p w:rsidR="006C691A" w:rsidRDefault="006C691A" w:rsidP="00FA361C">
      <w:pPr>
        <w:ind w:firstLine="144"/>
        <w:jc w:val="both"/>
        <w:rPr>
          <w:lang w:eastAsia="zh-TW"/>
        </w:rPr>
      </w:pPr>
      <w:r>
        <w:rPr>
          <w:lang w:eastAsia="zh-TW"/>
        </w:rPr>
        <w:t>The definition of two kinds of distance used in this work are: Manhattan distance, the distance which equals to the sum of x and y difference of two coordinates; Maze distance, the actual shortest distance on the maze that we need to go from A to B coordinate. For later refer, I’ll use these terms to describe which kind of distance is being used.</w:t>
      </w:r>
    </w:p>
    <w:p w:rsidR="00FA361C" w:rsidRPr="00FA361C" w:rsidRDefault="002D7FD2" w:rsidP="00FA361C">
      <w:pPr>
        <w:ind w:firstLine="144"/>
        <w:jc w:val="both"/>
        <w:rPr>
          <w:lang w:eastAsia="zh-TW"/>
        </w:rPr>
      </w:pPr>
      <w:r w:rsidRPr="00FA361C">
        <w:rPr>
          <w:lang w:eastAsia="zh-TW"/>
        </w:rPr>
        <w:t xml:space="preserve">Agents can only observe an opponent's configuration </w:t>
      </w:r>
      <w:r w:rsidR="006C691A">
        <w:rPr>
          <w:lang w:eastAsia="zh-TW"/>
        </w:rPr>
        <w:t>(position and direction) if themselves</w:t>
      </w:r>
      <w:r w:rsidRPr="00FA361C">
        <w:rPr>
          <w:lang w:eastAsia="zh-TW"/>
        </w:rPr>
        <w:t xml:space="preserve"> or their teammate is within 5 </w:t>
      </w:r>
      <w:r w:rsidR="006C691A">
        <w:rPr>
          <w:lang w:eastAsia="zh-TW"/>
        </w:rPr>
        <w:t>Manhattan distance</w:t>
      </w:r>
      <w:r w:rsidRPr="00FA361C">
        <w:rPr>
          <w:lang w:eastAsia="zh-TW"/>
        </w:rPr>
        <w:t>. In addition, an agent always gets a noisy distance</w:t>
      </w:r>
      <w:r w:rsidR="00021530" w:rsidRPr="00FA361C">
        <w:rPr>
          <w:lang w:eastAsia="zh-TW"/>
        </w:rPr>
        <w:t xml:space="preserve"> </w:t>
      </w:r>
      <w:r w:rsidR="006C691A">
        <w:rPr>
          <w:lang w:eastAsia="zh-TW"/>
        </w:rPr>
        <w:t>Maze distance</w:t>
      </w:r>
      <w:r w:rsidRPr="00FA361C">
        <w:rPr>
          <w:lang w:eastAsia="zh-TW"/>
        </w:rPr>
        <w:t xml:space="preserve"> for each agent on the board, which can be used to approximately locate</w:t>
      </w:r>
      <w:r w:rsidR="006C691A">
        <w:rPr>
          <w:lang w:eastAsia="zh-TW"/>
        </w:rPr>
        <w:t xml:space="preserve"> the</w:t>
      </w:r>
      <w:r w:rsidRPr="00FA361C">
        <w:rPr>
          <w:lang w:eastAsia="zh-TW"/>
        </w:rPr>
        <w:t xml:space="preserve"> unobserved opponents.</w:t>
      </w:r>
      <w:r w:rsidR="00021530" w:rsidRPr="00FA361C">
        <w:rPr>
          <w:lang w:eastAsia="zh-TW"/>
        </w:rPr>
        <w:t xml:space="preserve"> The noisy distance is </w:t>
      </w:r>
      <w:r w:rsidR="00021530" w:rsidRPr="00FA361C">
        <w:rPr>
          <w:rFonts w:hint="eastAsia"/>
          <w:lang w:eastAsia="zh-TW"/>
        </w:rPr>
        <w:t>±</w:t>
      </w:r>
      <w:r w:rsidR="00021530" w:rsidRPr="00FA361C">
        <w:rPr>
          <w:rFonts w:hint="eastAsia"/>
          <w:lang w:eastAsia="zh-TW"/>
        </w:rPr>
        <w:t>6 of the real distance.</w:t>
      </w:r>
    </w:p>
    <w:p w:rsidR="00FA361C" w:rsidRPr="00FA361C" w:rsidRDefault="002D7FD2" w:rsidP="00FA361C">
      <w:pPr>
        <w:pStyle w:val="2"/>
      </w:pPr>
      <w:r w:rsidRPr="00FA361C">
        <w:t>Winning</w:t>
      </w:r>
    </w:p>
    <w:p w:rsidR="00FA361C" w:rsidRDefault="002D7FD2" w:rsidP="00FA361C">
      <w:pPr>
        <w:pStyle w:val="2"/>
        <w:keepNext w:val="0"/>
        <w:widowControl w:val="0"/>
        <w:numPr>
          <w:ilvl w:val="0"/>
          <w:numId w:val="0"/>
        </w:numPr>
        <w:adjustRightInd w:val="0"/>
        <w:ind w:firstLine="144"/>
        <w:jc w:val="both"/>
        <w:rPr>
          <w:i w:val="0"/>
          <w:lang w:eastAsia="zh-TW"/>
        </w:rPr>
      </w:pPr>
      <w:r w:rsidRPr="00021530">
        <w:rPr>
          <w:i w:val="0"/>
          <w:lang w:eastAsia="zh-TW"/>
        </w:rPr>
        <w:t>A game ends when one team returns all but two of the opponents' dots. Games are also limited to 1200 agent moves (300 moves per each of the four agents), not movin</w:t>
      </w:r>
      <w:r w:rsidR="00DE251C" w:rsidRPr="00021530">
        <w:rPr>
          <w:i w:val="0"/>
          <w:lang w:eastAsia="zh-TW"/>
        </w:rPr>
        <w:t xml:space="preserve">g is also counted as one move. </w:t>
      </w:r>
      <w:r w:rsidRPr="00021530">
        <w:rPr>
          <w:i w:val="0"/>
          <w:lang w:eastAsia="zh-TW"/>
        </w:rPr>
        <w:t>If this move limit is reached, whichever team has returned the most food wins. If the score is zero</w:t>
      </w:r>
      <w:r w:rsidR="00DE251C" w:rsidRPr="00021530">
        <w:rPr>
          <w:i w:val="0"/>
          <w:lang w:eastAsia="zh-TW"/>
        </w:rPr>
        <w:t>,</w:t>
      </w:r>
      <w:r w:rsidRPr="00021530">
        <w:rPr>
          <w:i w:val="0"/>
          <w:lang w:eastAsia="zh-TW"/>
        </w:rPr>
        <w:t xml:space="preserve"> this is recorded as a tie game.</w:t>
      </w:r>
    </w:p>
    <w:p w:rsidR="00FA361C" w:rsidRPr="00FA361C" w:rsidRDefault="002D7FD2" w:rsidP="00FA361C">
      <w:pPr>
        <w:pStyle w:val="2"/>
      </w:pPr>
      <w:r w:rsidRPr="00FA361C">
        <w:t>Computation Time</w:t>
      </w:r>
      <w:r w:rsidR="00021530" w:rsidRPr="00FA361C">
        <w:t xml:space="preserve"> Limit</w:t>
      </w:r>
    </w:p>
    <w:p w:rsidR="002D7FD2" w:rsidRDefault="002D7FD2" w:rsidP="00FA361C">
      <w:pPr>
        <w:ind w:firstLine="144"/>
        <w:jc w:val="both"/>
        <w:rPr>
          <w:i/>
          <w:lang w:eastAsia="zh-TW"/>
        </w:rPr>
      </w:pPr>
      <w:r w:rsidRPr="00021530">
        <w:rPr>
          <w:lang w:eastAsia="zh-TW"/>
        </w:rPr>
        <w:t xml:space="preserve">Each agent has 1 second to return each action. Each move which does not return within one second will incur a warning. After three warnings, or any single move taking more than 3 seconds, the game is forfeit. </w:t>
      </w:r>
      <w:r w:rsidR="00EC15A2">
        <w:rPr>
          <w:lang w:eastAsia="zh-TW"/>
        </w:rPr>
        <w:t>And t</w:t>
      </w:r>
      <w:r w:rsidRPr="00021530">
        <w:rPr>
          <w:lang w:eastAsia="zh-TW"/>
        </w:rPr>
        <w:t>here will be an initial start-up allowance of 15 seconds</w:t>
      </w:r>
      <w:r w:rsidR="00021530">
        <w:rPr>
          <w:lang w:eastAsia="zh-TW"/>
        </w:rPr>
        <w:t xml:space="preserve">. </w:t>
      </w:r>
    </w:p>
    <w:p w:rsidR="00232412" w:rsidRPr="00232412" w:rsidRDefault="00232412" w:rsidP="00AF746A">
      <w:pPr>
        <w:widowControl w:val="0"/>
        <w:rPr>
          <w:lang w:eastAsia="zh-TW"/>
        </w:rPr>
      </w:pPr>
    </w:p>
    <w:p w:rsidR="00327662" w:rsidRDefault="00621017" w:rsidP="00AF746A">
      <w:pPr>
        <w:widowControl w:val="0"/>
        <w:rPr>
          <w:i/>
          <w:iCs/>
          <w:lang w:eastAsia="zh-TW"/>
        </w:rPr>
      </w:pPr>
      <w:r>
        <w:rPr>
          <w:i/>
          <w:iCs/>
          <w:noProof/>
          <w:lang w:eastAsia="zh-TW"/>
        </w:rPr>
        <w:lastRenderedPageBreak/>
        <w:drawing>
          <wp:inline distT="0" distB="0" distL="0" distR="0">
            <wp:extent cx="3111437" cy="2008509"/>
            <wp:effectExtent l="0" t="0" r="0" b="0"/>
            <wp:docPr id="1" name="圖片 1" descr="pacman-c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man-ct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537" cy="2024711"/>
                    </a:xfrm>
                    <a:prstGeom prst="rect">
                      <a:avLst/>
                    </a:prstGeom>
                    <a:noFill/>
                    <a:ln>
                      <a:noFill/>
                    </a:ln>
                  </pic:spPr>
                </pic:pic>
              </a:graphicData>
            </a:graphic>
          </wp:inline>
        </w:drawing>
      </w:r>
    </w:p>
    <w:p w:rsidR="00A76D11" w:rsidRPr="00D25595" w:rsidRDefault="00327662" w:rsidP="00AF746A">
      <w:pPr>
        <w:widowControl w:val="0"/>
        <w:jc w:val="center"/>
        <w:rPr>
          <w:sz w:val="16"/>
          <w:szCs w:val="16"/>
          <w:lang w:eastAsia="zh-TW"/>
        </w:rPr>
      </w:pPr>
      <w:r w:rsidRPr="00D25595">
        <w:rPr>
          <w:rFonts w:hint="eastAsia"/>
          <w:sz w:val="16"/>
          <w:szCs w:val="16"/>
          <w:lang w:eastAsia="zh-TW"/>
        </w:rPr>
        <w:t>Figure 1: The graphic interface of Pac-Man Capture the Flag</w:t>
      </w:r>
    </w:p>
    <w:p w:rsidR="00A76D11" w:rsidRPr="00A76D11" w:rsidRDefault="00A76D11" w:rsidP="00AF746A">
      <w:pPr>
        <w:widowControl w:val="0"/>
        <w:rPr>
          <w:lang w:eastAsia="zh-TW"/>
        </w:rPr>
      </w:pPr>
    </w:p>
    <w:p w:rsidR="00097834" w:rsidRPr="003456C4" w:rsidRDefault="00B37F77" w:rsidP="00AF746A">
      <w:pPr>
        <w:pStyle w:val="1"/>
        <w:keepNext w:val="0"/>
        <w:widowControl w:val="0"/>
        <w:rPr>
          <w:b/>
        </w:rPr>
      </w:pPr>
      <w:r w:rsidRPr="003456C4">
        <w:rPr>
          <w:b/>
        </w:rPr>
        <w:t>Game</w:t>
      </w:r>
      <w:r w:rsidR="00B8773E" w:rsidRPr="003456C4">
        <w:rPr>
          <w:b/>
        </w:rPr>
        <w:t xml:space="preserve">-relate </w:t>
      </w:r>
      <w:r w:rsidR="00BA0495" w:rsidRPr="003456C4">
        <w:rPr>
          <w:b/>
        </w:rPr>
        <w:t>Strategy</w:t>
      </w:r>
    </w:p>
    <w:p w:rsidR="00DF717E" w:rsidRDefault="00DF717E" w:rsidP="00AF746A">
      <w:pPr>
        <w:widowControl w:val="0"/>
        <w:ind w:firstLine="202"/>
        <w:jc w:val="both"/>
        <w:rPr>
          <w:lang w:eastAsia="zh-TW"/>
        </w:rPr>
      </w:pPr>
      <w:r>
        <w:rPr>
          <w:rFonts w:hint="eastAsia"/>
          <w:lang w:eastAsia="zh-TW"/>
        </w:rPr>
        <w:t xml:space="preserve">There are some </w:t>
      </w:r>
      <w:r>
        <w:rPr>
          <w:lang w:eastAsia="zh-TW"/>
        </w:rPr>
        <w:t>traits</w:t>
      </w:r>
      <w:r>
        <w:rPr>
          <w:rFonts w:hint="eastAsia"/>
          <w:lang w:eastAsia="zh-TW"/>
        </w:rPr>
        <w:t xml:space="preserve"> that the Pac-Man CTF game is quite </w:t>
      </w:r>
      <w:r>
        <w:rPr>
          <w:lang w:eastAsia="zh-TW"/>
        </w:rPr>
        <w:t>similar</w:t>
      </w:r>
      <w:r>
        <w:rPr>
          <w:rFonts w:hint="eastAsia"/>
          <w:lang w:eastAsia="zh-TW"/>
        </w:rPr>
        <w:t xml:space="preserve"> to the original Pac-Man game</w:t>
      </w:r>
      <w:r>
        <w:rPr>
          <w:lang w:eastAsia="zh-TW"/>
        </w:rPr>
        <w:t>: we have to pursue food and avoid getting caught by enemy ghosts. And the capsule works the same, too.</w:t>
      </w:r>
    </w:p>
    <w:p w:rsidR="000828C6" w:rsidRDefault="00740E14" w:rsidP="00AF746A">
      <w:pPr>
        <w:widowControl w:val="0"/>
        <w:ind w:firstLine="202"/>
        <w:jc w:val="both"/>
        <w:rPr>
          <w:lang w:eastAsia="zh-TW"/>
        </w:rPr>
      </w:pPr>
      <w:r>
        <w:rPr>
          <w:lang w:eastAsia="zh-TW"/>
        </w:rPr>
        <w:t>And of course, there are also lots of different. First, the map design is very different. Taking a clear look at Fig. 1, you may notice that, the path on the map forms a tree rather than a graph, which original game’s map</w:t>
      </w:r>
      <w:r w:rsidR="008B45E2">
        <w:rPr>
          <w:lang w:eastAsia="zh-TW"/>
        </w:rPr>
        <w:t xml:space="preserve"> does</w:t>
      </w:r>
      <w:r>
        <w:rPr>
          <w:lang w:eastAsia="zh-TW"/>
        </w:rPr>
        <w:t>. Secondly, you got two agent to operate, which makes cooperation pos</w:t>
      </w:r>
      <w:r w:rsidR="000828C6">
        <w:rPr>
          <w:lang w:eastAsia="zh-TW"/>
        </w:rPr>
        <w:t>s</w:t>
      </w:r>
      <w:r>
        <w:rPr>
          <w:lang w:eastAsia="zh-TW"/>
        </w:rPr>
        <w:t>ible</w:t>
      </w:r>
      <w:r w:rsidR="000828C6">
        <w:rPr>
          <w:lang w:eastAsia="zh-TW"/>
        </w:rPr>
        <w:t>.</w:t>
      </w:r>
      <w:r w:rsidR="000828C6">
        <w:rPr>
          <w:rFonts w:hint="eastAsia"/>
          <w:lang w:eastAsia="zh-TW"/>
        </w:rPr>
        <w:t xml:space="preserve"> </w:t>
      </w:r>
      <w:r w:rsidR="000828C6">
        <w:rPr>
          <w:lang w:eastAsia="zh-TW"/>
        </w:rPr>
        <w:t xml:space="preserve">What’s more, we get to define ghost agent. </w:t>
      </w:r>
      <w:r w:rsidR="000828C6">
        <w:rPr>
          <w:rFonts w:hint="eastAsia"/>
          <w:lang w:eastAsia="zh-TW"/>
        </w:rPr>
        <w:t>An</w:t>
      </w:r>
      <w:r w:rsidR="000828C6">
        <w:rPr>
          <w:lang w:eastAsia="zh-TW"/>
        </w:rPr>
        <w:t xml:space="preserve">d aside from all these, I am sure there is still plenty of traits which are helpful for agent developing lie in this game. </w:t>
      </w:r>
    </w:p>
    <w:p w:rsidR="005444E8" w:rsidRPr="005444E8" w:rsidRDefault="00B37F77" w:rsidP="00AF746A">
      <w:pPr>
        <w:widowControl w:val="0"/>
        <w:ind w:firstLine="202"/>
        <w:jc w:val="both"/>
        <w:rPr>
          <w:lang w:eastAsia="zh-TW"/>
        </w:rPr>
      </w:pPr>
      <w:r>
        <w:rPr>
          <w:lang w:eastAsia="zh-TW"/>
        </w:rPr>
        <w:t xml:space="preserve">In this section, I’ll present the strategy I </w:t>
      </w:r>
      <w:r w:rsidR="000828C6">
        <w:rPr>
          <w:lang w:eastAsia="zh-TW"/>
        </w:rPr>
        <w:t>found</w:t>
      </w:r>
      <w:r>
        <w:rPr>
          <w:lang w:eastAsia="zh-TW"/>
        </w:rPr>
        <w:t xml:space="preserve"> and the thought</w:t>
      </w:r>
      <w:r w:rsidR="000828C6">
        <w:rPr>
          <w:lang w:eastAsia="zh-TW"/>
        </w:rPr>
        <w:t>s behind it while exploring</w:t>
      </w:r>
      <w:r>
        <w:rPr>
          <w:lang w:eastAsia="zh-TW"/>
        </w:rPr>
        <w:t xml:space="preserve"> the game</w:t>
      </w:r>
      <w:r w:rsidR="00BE1913">
        <w:rPr>
          <w:lang w:eastAsia="zh-TW"/>
        </w:rPr>
        <w:t>, but not all of them will be applied to my agents</w:t>
      </w:r>
      <w:r>
        <w:rPr>
          <w:lang w:eastAsia="zh-TW"/>
        </w:rPr>
        <w:t xml:space="preserve">. As long as </w:t>
      </w:r>
      <w:r w:rsidR="00731104">
        <w:rPr>
          <w:lang w:eastAsia="zh-TW"/>
        </w:rPr>
        <w:t>I</w:t>
      </w:r>
      <w:r>
        <w:rPr>
          <w:lang w:eastAsia="zh-TW"/>
        </w:rPr>
        <w:t xml:space="preserve"> don’t change the API that is clearly stated that you shouldn’t modify, taking advantage of all other u</w:t>
      </w:r>
      <w:r w:rsidR="00731104">
        <w:rPr>
          <w:lang w:eastAsia="zh-TW"/>
        </w:rPr>
        <w:t>sable API and map information are all</w:t>
      </w:r>
      <w:r>
        <w:rPr>
          <w:lang w:eastAsia="zh-TW"/>
        </w:rPr>
        <w:t xml:space="preserve"> </w:t>
      </w:r>
      <w:r w:rsidR="00DF717E">
        <w:rPr>
          <w:lang w:eastAsia="zh-TW"/>
        </w:rPr>
        <w:t>allowed</w:t>
      </w:r>
      <w:r>
        <w:rPr>
          <w:lang w:eastAsia="zh-TW"/>
        </w:rPr>
        <w:t xml:space="preserve">. </w:t>
      </w:r>
    </w:p>
    <w:p w:rsidR="00B81D21" w:rsidRDefault="00440CFB" w:rsidP="00B81D21">
      <w:pPr>
        <w:pStyle w:val="2"/>
      </w:pPr>
      <w:r w:rsidRPr="00B81D21">
        <w:rPr>
          <w:rFonts w:hint="eastAsia"/>
        </w:rPr>
        <w:t>Map difference</w:t>
      </w:r>
    </w:p>
    <w:p w:rsidR="007C178A" w:rsidRDefault="008B45E2" w:rsidP="00B81D21">
      <w:pPr>
        <w:ind w:firstLine="144"/>
        <w:jc w:val="both"/>
      </w:pPr>
      <w:r w:rsidRPr="00B81D21">
        <w:t xml:space="preserve">The map makes the Pacman easier to get stuck and being caught, especially when you go into an alley. </w:t>
      </w:r>
      <w:r w:rsidR="00D25595" w:rsidRPr="00B81D21">
        <w:t xml:space="preserve">But as long as you are sure that you are able to escape after going in to an alley, it is definitely worth it because there are more food in more dangerous place, this is how all the maps are designed. </w:t>
      </w:r>
      <w:r w:rsidRPr="00B81D21">
        <w:t>So we must take that into consideration while pursuing food.</w:t>
      </w:r>
    </w:p>
    <w:p w:rsidR="006C691A" w:rsidRDefault="00232412" w:rsidP="007C178A">
      <w:pPr>
        <w:ind w:firstLine="144"/>
        <w:jc w:val="both"/>
      </w:pPr>
      <w:r w:rsidRPr="00B81D21">
        <w:t xml:space="preserve">I construct a map which </w:t>
      </w:r>
      <w:r w:rsidR="005444E8" w:rsidRPr="00B81D21">
        <w:t xml:space="preserve">mark the </w:t>
      </w:r>
      <w:r w:rsidR="00D25595" w:rsidRPr="00B81D21">
        <w:t>“</w:t>
      </w:r>
      <w:r w:rsidR="005444E8" w:rsidRPr="00B81D21">
        <w:t>d</w:t>
      </w:r>
      <w:r w:rsidR="00D25595" w:rsidRPr="00B81D21">
        <w:t>eg</w:t>
      </w:r>
      <w:r w:rsidR="0074400D" w:rsidRPr="00B81D21">
        <w:t>ree of dangerous” of each cell, as illustration shown in Figure 2. The deeper an alley</w:t>
      </w:r>
      <w:r w:rsidR="00D25595" w:rsidRPr="00B81D21">
        <w:t xml:space="preserve"> is, the more dangerous it is. </w:t>
      </w:r>
    </w:p>
    <w:p w:rsidR="006C691A" w:rsidRPr="00B81D21" w:rsidRDefault="00D25595" w:rsidP="006C691A">
      <w:pPr>
        <w:ind w:firstLine="144"/>
        <w:jc w:val="both"/>
        <w:rPr>
          <w:lang w:eastAsia="zh-TW"/>
        </w:rPr>
      </w:pPr>
      <w:r w:rsidRPr="00B81D21">
        <w:t>Ideally, a Pacman will only go into a dangerous zone if the enemy agents are far away,</w:t>
      </w:r>
      <w:r w:rsidR="006C691A">
        <w:t xml:space="preserve"> and worth it. Hence,</w:t>
      </w:r>
      <w:r w:rsidRPr="00B81D21">
        <w:t xml:space="preserve"> besides degree of dangerous, </w:t>
      </w:r>
      <w:r w:rsidR="006C691A">
        <w:t>the distance of enemy is also a</w:t>
      </w:r>
      <w:r w:rsidRPr="00B81D21">
        <w:t xml:space="preserve"> factor to decide whether </w:t>
      </w:r>
      <w:r w:rsidR="006C691A">
        <w:t xml:space="preserve">the agent should </w:t>
      </w:r>
      <w:r w:rsidRPr="00B81D21">
        <w:t>go in or not.</w:t>
      </w:r>
      <w:r w:rsidR="006C691A">
        <w:rPr>
          <w:rFonts w:hint="eastAsia"/>
          <w:lang w:eastAsia="zh-TW"/>
        </w:rPr>
        <w:t xml:space="preserve"> </w:t>
      </w:r>
      <w:r w:rsidR="006C691A">
        <w:rPr>
          <w:lang w:eastAsia="zh-TW"/>
        </w:rPr>
        <w:t xml:space="preserve">For example, </w:t>
      </w:r>
      <w:r w:rsidR="00362C7B">
        <w:rPr>
          <w:lang w:eastAsia="zh-TW"/>
        </w:rPr>
        <w:t xml:space="preserve">before </w:t>
      </w:r>
      <w:r w:rsidR="006C691A">
        <w:rPr>
          <w:lang w:eastAsia="zh-TW"/>
        </w:rPr>
        <w:t>the age</w:t>
      </w:r>
      <w:r w:rsidR="00362C7B">
        <w:rPr>
          <w:lang w:eastAsia="zh-TW"/>
        </w:rPr>
        <w:t>nt want to eat the food on the grid with “dangerousness” 5</w:t>
      </w:r>
      <w:r w:rsidR="004D1128">
        <w:rPr>
          <w:lang w:eastAsia="zh-TW"/>
        </w:rPr>
        <w:t>, it must make sure that opponents ghost is at least 5 Maze distance away.</w:t>
      </w:r>
      <w:r w:rsidR="006B20FD">
        <w:rPr>
          <w:lang w:eastAsia="zh-TW"/>
        </w:rPr>
        <w:t xml:space="preserve"> And you can also use it as a feature.</w:t>
      </w:r>
    </w:p>
    <w:p w:rsidR="00B81D21" w:rsidRPr="00B81D21" w:rsidRDefault="00B37F77" w:rsidP="00B81D21">
      <w:pPr>
        <w:pStyle w:val="2"/>
      </w:pPr>
      <w:r w:rsidRPr="00B81D21">
        <w:rPr>
          <w:rFonts w:hint="eastAsia"/>
        </w:rPr>
        <w:t>M</w:t>
      </w:r>
      <w:r w:rsidR="00B81D21">
        <w:t>iddle boundary</w:t>
      </w:r>
    </w:p>
    <w:p w:rsidR="00B37F77" w:rsidRPr="00B8773E" w:rsidRDefault="00740E14" w:rsidP="007C178A">
      <w:pPr>
        <w:ind w:firstLine="144"/>
        <w:jc w:val="both"/>
        <w:rPr>
          <w:i/>
          <w:lang w:eastAsia="zh-TW"/>
        </w:rPr>
      </w:pPr>
      <w:r>
        <w:rPr>
          <w:lang w:eastAsia="zh-TW"/>
        </w:rPr>
        <w:t xml:space="preserve">The middle boundary line, </w:t>
      </w:r>
      <w:r w:rsidR="00B8773E" w:rsidRPr="00B8773E">
        <w:rPr>
          <w:lang w:eastAsia="zh-TW"/>
        </w:rPr>
        <w:t>which decide your status (Pacman or ghost)</w:t>
      </w:r>
      <w:r>
        <w:rPr>
          <w:lang w:eastAsia="zh-TW"/>
        </w:rPr>
        <w:t>,</w:t>
      </w:r>
      <w:r w:rsidR="00B8773E" w:rsidRPr="00B8773E">
        <w:rPr>
          <w:lang w:eastAsia="zh-TW"/>
        </w:rPr>
        <w:t xml:space="preserve"> is an important objective for both attacker </w:t>
      </w:r>
      <w:r w:rsidR="00B8773E" w:rsidRPr="00B8773E">
        <w:rPr>
          <w:lang w:eastAsia="zh-TW"/>
        </w:rPr>
        <w:lastRenderedPageBreak/>
        <w:t>and defender: Attacker</w:t>
      </w:r>
      <w:r w:rsidR="0074400D">
        <w:rPr>
          <w:lang w:eastAsia="zh-TW"/>
        </w:rPr>
        <w:t>s</w:t>
      </w:r>
      <w:r w:rsidR="00B8773E" w:rsidRPr="00B8773E">
        <w:rPr>
          <w:lang w:eastAsia="zh-TW"/>
        </w:rPr>
        <w:t xml:space="preserve"> should view it as an objective after collecting some food.</w:t>
      </w:r>
      <w:r w:rsidR="00BE1913">
        <w:rPr>
          <w:lang w:eastAsia="zh-TW"/>
        </w:rPr>
        <w:t xml:space="preserve"> Which me</w:t>
      </w:r>
      <w:r w:rsidR="00BF1D47">
        <w:rPr>
          <w:lang w:eastAsia="zh-TW"/>
        </w:rPr>
        <w:t>ans, as a defender, we can just hover around</w:t>
      </w:r>
      <w:r w:rsidR="00BE1913">
        <w:rPr>
          <w:lang w:eastAsia="zh-TW"/>
        </w:rPr>
        <w:t xml:space="preserve"> the boundary to prevent the attacker from </w:t>
      </w:r>
      <w:r w:rsidR="0074400D">
        <w:rPr>
          <w:lang w:eastAsia="zh-TW"/>
        </w:rPr>
        <w:t xml:space="preserve">getting into our territory or </w:t>
      </w:r>
      <w:r w:rsidR="00BE1913">
        <w:rPr>
          <w:lang w:eastAsia="zh-TW"/>
        </w:rPr>
        <w:t xml:space="preserve">going back. </w:t>
      </w:r>
      <w:r w:rsidR="00B8773E" w:rsidRPr="00B8773E">
        <w:rPr>
          <w:lang w:eastAsia="zh-TW"/>
        </w:rPr>
        <w:t xml:space="preserve"> </w:t>
      </w:r>
    </w:p>
    <w:p w:rsidR="00B81D21" w:rsidRPr="00B81D21" w:rsidRDefault="009E3366" w:rsidP="00B81D21">
      <w:pPr>
        <w:pStyle w:val="2"/>
      </w:pPr>
      <w:r>
        <w:t>E</w:t>
      </w:r>
      <w:r w:rsidR="00B81D21">
        <w:t>nemy position</w:t>
      </w:r>
    </w:p>
    <w:p w:rsidR="009E3366" w:rsidRDefault="009E3366" w:rsidP="004836EB">
      <w:pPr>
        <w:ind w:firstLine="144"/>
        <w:jc w:val="both"/>
        <w:rPr>
          <w:lang w:eastAsia="zh-TW"/>
        </w:rPr>
      </w:pPr>
      <w:r>
        <w:rPr>
          <w:rFonts w:hint="eastAsia"/>
          <w:lang w:eastAsia="zh-TW"/>
        </w:rPr>
        <w:t xml:space="preserve">In my design, </w:t>
      </w:r>
      <w:r>
        <w:rPr>
          <w:lang w:eastAsia="zh-TW"/>
        </w:rPr>
        <w:t>I’ll try to get the actual distance of enemies. If it fails, which is the case that both enemy agents are out of observation scope, I’ll then use the noisy distance one.</w:t>
      </w:r>
      <w:r w:rsidR="00D15A2E">
        <w:rPr>
          <w:lang w:eastAsia="zh-TW"/>
        </w:rPr>
        <w:t xml:space="preserve"> And since the noisy distance list will always be the same as long as you are on the same position, we can’t infer enemy position by using the noisy dista</w:t>
      </w:r>
      <w:r w:rsidR="00676F7B">
        <w:rPr>
          <w:lang w:eastAsia="zh-TW"/>
        </w:rPr>
        <w:t>nce function for more than once, which is quite reasonable.</w:t>
      </w:r>
      <w:r>
        <w:rPr>
          <w:lang w:eastAsia="zh-TW"/>
        </w:rPr>
        <w:t xml:space="preserve"> </w:t>
      </w:r>
    </w:p>
    <w:p w:rsidR="00B81D21" w:rsidRDefault="009E3366" w:rsidP="007C178A">
      <w:pPr>
        <w:ind w:firstLine="144"/>
        <w:jc w:val="both"/>
        <w:rPr>
          <w:lang w:eastAsia="zh-TW"/>
        </w:rPr>
      </w:pPr>
      <w:r>
        <w:rPr>
          <w:lang w:eastAsia="zh-TW"/>
        </w:rPr>
        <w:t>However, w</w:t>
      </w:r>
      <w:r w:rsidR="00CA1E92" w:rsidRPr="003C47B8">
        <w:rPr>
          <w:lang w:eastAsia="zh-TW"/>
        </w:rPr>
        <w:t xml:space="preserve">hile poking around </w:t>
      </w:r>
      <w:r w:rsidR="003C47B8" w:rsidRPr="003C47B8">
        <w:rPr>
          <w:lang w:eastAsia="zh-TW"/>
        </w:rPr>
        <w:t>with the APIs, I found something interesting: Although you can only get non-precise distance if both you and your teammate are out of 5 Manhattan distance from opponents, just like I mentioned in E. of first section, you can have your opponents’ precise position even when they are out of observation range at the very moment when t</w:t>
      </w:r>
      <w:r w:rsidR="007C178A">
        <w:rPr>
          <w:lang w:eastAsia="zh-TW"/>
        </w:rPr>
        <w:t>hey consume a food on your side</w:t>
      </w:r>
      <w:r w:rsidR="003C47B8" w:rsidRPr="003C47B8">
        <w:rPr>
          <w:lang w:eastAsia="zh-TW"/>
        </w:rPr>
        <w:t xml:space="preserve"> because you can see the food disappear! </w:t>
      </w:r>
      <w:r>
        <w:rPr>
          <w:lang w:eastAsia="zh-TW"/>
        </w:rPr>
        <w:t>It would be interesting to use</w:t>
      </w:r>
      <w:r w:rsidR="003C47B8" w:rsidRPr="003C47B8">
        <w:rPr>
          <w:lang w:eastAsia="zh-TW"/>
        </w:rPr>
        <w:t xml:space="preserve"> this featu</w:t>
      </w:r>
      <w:r>
        <w:rPr>
          <w:lang w:eastAsia="zh-TW"/>
        </w:rPr>
        <w:t>re to infer opponents’ position, as well as having</w:t>
      </w:r>
      <w:r w:rsidR="000D49B0">
        <w:rPr>
          <w:lang w:eastAsia="zh-TW"/>
        </w:rPr>
        <w:t xml:space="preserve"> some </w:t>
      </w:r>
      <w:r>
        <w:rPr>
          <w:lang w:eastAsia="zh-TW"/>
        </w:rPr>
        <w:t xml:space="preserve">positive </w:t>
      </w:r>
      <w:r w:rsidR="000D49B0">
        <w:rPr>
          <w:lang w:eastAsia="zh-TW"/>
        </w:rPr>
        <w:t xml:space="preserve">impact on our </w:t>
      </w:r>
      <w:r w:rsidR="003C47B8">
        <w:rPr>
          <w:lang w:eastAsia="zh-TW"/>
        </w:rPr>
        <w:t>agent</w:t>
      </w:r>
      <w:r w:rsidR="003C47B8" w:rsidRPr="003C47B8">
        <w:rPr>
          <w:lang w:eastAsia="zh-TW"/>
        </w:rPr>
        <w:t>.</w:t>
      </w:r>
    </w:p>
    <w:p w:rsidR="00B81D21" w:rsidRPr="00B81D21" w:rsidRDefault="00BA54C3" w:rsidP="00B81D21">
      <w:pPr>
        <w:pStyle w:val="2"/>
        <w:rPr>
          <w:lang w:eastAsia="zh-TW"/>
        </w:rPr>
      </w:pPr>
      <w:r w:rsidRPr="00B81D21">
        <w:t xml:space="preserve">Time </w:t>
      </w:r>
      <w:r w:rsidR="009177BF">
        <w:t>control</w:t>
      </w:r>
    </w:p>
    <w:p w:rsidR="00307B61" w:rsidRPr="00BF1D47" w:rsidRDefault="00BE1913" w:rsidP="007C178A">
      <w:pPr>
        <w:ind w:firstLine="144"/>
        <w:jc w:val="both"/>
        <w:rPr>
          <w:i/>
          <w:lang w:eastAsia="zh-TW"/>
        </w:rPr>
      </w:pPr>
      <w:r w:rsidRPr="00BF1D47">
        <w:rPr>
          <w:lang w:eastAsia="zh-TW"/>
        </w:rPr>
        <w:t xml:space="preserve">When time is about to run out, if you are wining, you can go into full-defensive mode </w:t>
      </w:r>
      <w:r w:rsidR="00BF1D47">
        <w:rPr>
          <w:rFonts w:hint="eastAsia"/>
          <w:lang w:eastAsia="zh-TW"/>
        </w:rPr>
        <w:t>－</w:t>
      </w:r>
      <w:r w:rsidRPr="00BF1D47">
        <w:rPr>
          <w:lang w:eastAsia="zh-TW"/>
        </w:rPr>
        <w:t xml:space="preserve"> send back all agents to defend</w:t>
      </w:r>
      <w:r w:rsidR="00307B61" w:rsidRPr="00BF1D47">
        <w:rPr>
          <w:lang w:eastAsia="zh-TW"/>
        </w:rPr>
        <w:t>. If the time isn’t enough for you to bring back any food, it’s meaningless to continue the attack. If you are losing, you can try to make some desperate moves, which has higher chance to die and you normally wouldn’t. Otherwise you are going to lose anyway.</w:t>
      </w:r>
    </w:p>
    <w:p w:rsidR="00B81D21" w:rsidRPr="00B81D21" w:rsidRDefault="009F40B3" w:rsidP="00B81D21">
      <w:pPr>
        <w:pStyle w:val="2"/>
      </w:pPr>
      <w:r w:rsidRPr="00B81D21">
        <w:t>Cooperating</w:t>
      </w:r>
    </w:p>
    <w:p w:rsidR="00490239" w:rsidRDefault="006B78F5" w:rsidP="00B81D21">
      <w:pPr>
        <w:ind w:firstLine="144"/>
        <w:jc w:val="both"/>
        <w:rPr>
          <w:lang w:eastAsia="zh-TW"/>
        </w:rPr>
      </w:pPr>
      <w:r>
        <w:rPr>
          <w:lang w:eastAsia="zh-TW"/>
        </w:rPr>
        <w:t>After some survey, a lot of</w:t>
      </w:r>
      <w:r w:rsidR="0074400D">
        <w:rPr>
          <w:lang w:eastAsia="zh-TW"/>
        </w:rPr>
        <w:t xml:space="preserve"> </w:t>
      </w:r>
      <w:r>
        <w:rPr>
          <w:lang w:eastAsia="zh-TW"/>
        </w:rPr>
        <w:t>others’ work</w:t>
      </w:r>
      <w:r w:rsidR="0074400D">
        <w:rPr>
          <w:lang w:eastAsia="zh-TW"/>
        </w:rPr>
        <w:t xml:space="preserve"> </w:t>
      </w:r>
      <w:r>
        <w:rPr>
          <w:lang w:eastAsia="zh-TW"/>
        </w:rPr>
        <w:t xml:space="preserve">let an agent defend and the other attacks. But in my opinion, things shouldn’t always be that way. </w:t>
      </w:r>
    </w:p>
    <w:p w:rsidR="00765025" w:rsidRPr="00490239" w:rsidRDefault="0074400D" w:rsidP="00490239">
      <w:pPr>
        <w:ind w:firstLine="144"/>
        <w:jc w:val="both"/>
        <w:rPr>
          <w:lang w:eastAsia="zh-TW"/>
        </w:rPr>
      </w:pPr>
      <w:r>
        <w:rPr>
          <w:lang w:eastAsia="zh-TW"/>
        </w:rPr>
        <w:t>For example, w</w:t>
      </w:r>
      <w:r w:rsidR="009F40B3" w:rsidRPr="00BE1913">
        <w:rPr>
          <w:lang w:eastAsia="zh-TW"/>
        </w:rPr>
        <w:t xml:space="preserve">hile attacking, you </w:t>
      </w:r>
      <w:r w:rsidR="006B78F5">
        <w:rPr>
          <w:lang w:eastAsia="zh-TW"/>
        </w:rPr>
        <w:t>might want to</w:t>
      </w:r>
      <w:r w:rsidR="009F40B3" w:rsidRPr="00BE1913">
        <w:rPr>
          <w:lang w:eastAsia="zh-TW"/>
        </w:rPr>
        <w:t xml:space="preserve"> send one agent to lure and attract the defending </w:t>
      </w:r>
      <w:r w:rsidR="00BE1913" w:rsidRPr="00BE1913">
        <w:rPr>
          <w:lang w:eastAsia="zh-TW"/>
        </w:rPr>
        <w:t>enemy, and the other to collect the food. It doesn’t even matter if the bait agent dies, as long as it buy enough time for the other one to bring back the food. And as a defender, you can try to surround the attacker with two agents.</w:t>
      </w:r>
      <w:r>
        <w:rPr>
          <w:lang w:eastAsia="zh-TW"/>
        </w:rPr>
        <w:t xml:space="preserve"> </w:t>
      </w:r>
    </w:p>
    <w:p w:rsidR="00B51AE6" w:rsidRDefault="00490239" w:rsidP="00AF746A">
      <w:pPr>
        <w:widowControl w:val="0"/>
        <w:rPr>
          <w:lang w:eastAsia="zh-TW"/>
        </w:rPr>
      </w:pPr>
      <w:r>
        <w:rPr>
          <w:lang w:eastAsia="zh-TW"/>
        </w:rPr>
        <w:tab/>
        <w:t xml:space="preserve">Maybe we can use one-attack-one-defend strategy as a start, since it seems unreasonable if you go full aggressive or full defensive, but if it is always fixed that way, many other cooperation possibilities will be ignored. </w:t>
      </w:r>
    </w:p>
    <w:p w:rsidR="00A76D11" w:rsidRPr="00A76D11" w:rsidRDefault="00490239" w:rsidP="00B51AE6">
      <w:pPr>
        <w:widowControl w:val="0"/>
        <w:ind w:firstLine="200"/>
        <w:rPr>
          <w:lang w:eastAsia="zh-TW"/>
        </w:rPr>
      </w:pPr>
      <w:r>
        <w:rPr>
          <w:lang w:eastAsia="zh-TW"/>
        </w:rPr>
        <w:t xml:space="preserve">Hence, instead of implementing one attacker agent and one defender agent, </w:t>
      </w:r>
      <w:r w:rsidR="001C7508">
        <w:rPr>
          <w:lang w:eastAsia="zh-TW"/>
        </w:rPr>
        <w:t xml:space="preserve">which is what </w:t>
      </w:r>
      <w:r>
        <w:rPr>
          <w:lang w:eastAsia="zh-TW"/>
        </w:rPr>
        <w:t xml:space="preserve">most of </w:t>
      </w:r>
      <w:r w:rsidR="001C7508">
        <w:rPr>
          <w:lang w:eastAsia="zh-TW"/>
        </w:rPr>
        <w:t xml:space="preserve">the </w:t>
      </w:r>
      <w:r>
        <w:rPr>
          <w:lang w:eastAsia="zh-TW"/>
        </w:rPr>
        <w:t>others do,</w:t>
      </w:r>
      <w:r w:rsidR="001C7508">
        <w:rPr>
          <w:lang w:eastAsia="zh-TW"/>
        </w:rPr>
        <w:t xml:space="preserve"> two agents will run on only o</w:t>
      </w:r>
      <w:r w:rsidR="00B51AE6">
        <w:rPr>
          <w:lang w:eastAsia="zh-TW"/>
        </w:rPr>
        <w:t>ne agent</w:t>
      </w:r>
      <w:r w:rsidR="001C7508">
        <w:rPr>
          <w:lang w:eastAsia="zh-TW"/>
        </w:rPr>
        <w:t xml:space="preserve"> strategy. According to my strategy, in the beginning, one will be the attacker while the other be defender. But both of them has the </w:t>
      </w:r>
      <w:r w:rsidR="00042BDF">
        <w:rPr>
          <w:lang w:eastAsia="zh-TW"/>
        </w:rPr>
        <w:t>capab</w:t>
      </w:r>
      <w:r w:rsidR="001C7508">
        <w:rPr>
          <w:lang w:eastAsia="zh-TW"/>
        </w:rPr>
        <w:t>ility to act as both att</w:t>
      </w:r>
      <w:r w:rsidR="00042BDF">
        <w:rPr>
          <w:lang w:eastAsia="zh-TW"/>
        </w:rPr>
        <w:t>acker and defender. According to t</w:t>
      </w:r>
      <w:r w:rsidR="001C7508">
        <w:rPr>
          <w:lang w:eastAsia="zh-TW"/>
        </w:rPr>
        <w:t>he situation</w:t>
      </w:r>
      <w:r w:rsidR="00042BDF">
        <w:rPr>
          <w:lang w:eastAsia="zh-TW"/>
        </w:rPr>
        <w:t>, one might change from attacker to defender or vice versa</w:t>
      </w:r>
      <w:r w:rsidR="001C7508">
        <w:rPr>
          <w:lang w:eastAsia="zh-TW"/>
        </w:rPr>
        <w:t>. D</w:t>
      </w:r>
      <w:r w:rsidR="00042BDF">
        <w:rPr>
          <w:lang w:eastAsia="zh-TW"/>
        </w:rPr>
        <w:t>.</w:t>
      </w:r>
      <w:r w:rsidR="001C7508">
        <w:rPr>
          <w:lang w:eastAsia="zh-TW"/>
        </w:rPr>
        <w:t xml:space="preserve"> in this section is a good example.</w:t>
      </w:r>
    </w:p>
    <w:p w:rsidR="006739E7" w:rsidRPr="003456C4" w:rsidRDefault="00237907" w:rsidP="00AF746A">
      <w:pPr>
        <w:pStyle w:val="1"/>
        <w:keepNext w:val="0"/>
        <w:widowControl w:val="0"/>
        <w:numPr>
          <w:ilvl w:val="0"/>
          <w:numId w:val="21"/>
        </w:numPr>
        <w:rPr>
          <w:b/>
        </w:rPr>
      </w:pPr>
      <w:r w:rsidRPr="003456C4">
        <w:rPr>
          <w:b/>
        </w:rPr>
        <w:t>Agent Design</w:t>
      </w:r>
    </w:p>
    <w:p w:rsidR="006739E7" w:rsidRDefault="003456C4" w:rsidP="007C178A">
      <w:pPr>
        <w:pStyle w:val="Text"/>
        <w:rPr>
          <w:lang w:eastAsia="zh-TW"/>
        </w:rPr>
      </w:pPr>
      <w:r>
        <w:rPr>
          <w:lang w:eastAsia="zh-TW"/>
        </w:rPr>
        <w:t xml:space="preserve">Basically, in my agent design, I use an evaluation function </w:t>
      </w:r>
      <w:r w:rsidR="006B78F5">
        <w:rPr>
          <w:lang w:eastAsia="zh-TW"/>
        </w:rPr>
        <w:t>t</w:t>
      </w:r>
      <w:r>
        <w:rPr>
          <w:lang w:eastAsia="zh-TW"/>
        </w:rPr>
        <w:t>o evaluate every available di</w:t>
      </w:r>
      <w:r w:rsidR="0079618D">
        <w:rPr>
          <w:lang w:eastAsia="zh-TW"/>
        </w:rPr>
        <w:t>rection</w:t>
      </w:r>
      <w:r w:rsidR="00042BDF">
        <w:rPr>
          <w:lang w:eastAsia="zh-TW"/>
        </w:rPr>
        <w:t>s</w:t>
      </w:r>
      <w:r w:rsidR="0079618D">
        <w:rPr>
          <w:lang w:eastAsia="zh-TW"/>
        </w:rPr>
        <w:t>, and takes the one with</w:t>
      </w:r>
      <w:r w:rsidR="006B78F5">
        <w:rPr>
          <w:lang w:eastAsia="zh-TW"/>
        </w:rPr>
        <w:t xml:space="preserve"> </w:t>
      </w:r>
      <w:r w:rsidR="006B78F5">
        <w:rPr>
          <w:lang w:eastAsia="zh-TW"/>
        </w:rPr>
        <w:lastRenderedPageBreak/>
        <w:t>th</w:t>
      </w:r>
      <w:r>
        <w:rPr>
          <w:lang w:eastAsia="zh-TW"/>
        </w:rPr>
        <w:t xml:space="preserve">e highest evaluation score. </w:t>
      </w:r>
      <w:r w:rsidR="00042BDF">
        <w:rPr>
          <w:lang w:eastAsia="zh-TW"/>
        </w:rPr>
        <w:t>If there are more than one highest scores, select a direction randomly. The c</w:t>
      </w:r>
      <w:r w:rsidR="006B78F5">
        <w:rPr>
          <w:lang w:eastAsia="zh-TW"/>
        </w:rPr>
        <w:t xml:space="preserve">oncept of the evaluation </w:t>
      </w:r>
      <w:r w:rsidR="00497125">
        <w:rPr>
          <w:lang w:eastAsia="zh-TW"/>
        </w:rPr>
        <w:t>function formula is</w:t>
      </w:r>
      <w:r w:rsidR="006B78F5">
        <w:rPr>
          <w:lang w:eastAsia="zh-TW"/>
        </w:rPr>
        <w:t xml:space="preserve"> the following</w:t>
      </w:r>
      <w:r w:rsidR="00497125">
        <w:rPr>
          <w:lang w:eastAsia="zh-TW"/>
        </w:rPr>
        <w:t xml:space="preserve">: </w:t>
      </w:r>
    </w:p>
    <w:p w:rsidR="00450A52" w:rsidRDefault="00E461E5" w:rsidP="00AF746A">
      <w:pPr>
        <w:pStyle w:val="Text"/>
        <w:ind w:firstLine="0"/>
        <w:jc w:val="center"/>
        <w:rPr>
          <w:lang w:eastAsia="zh-TW"/>
        </w:rPr>
      </w:pPr>
      <w:r>
        <w:rPr>
          <w:noProof/>
          <w:lang w:eastAsia="zh-TW"/>
        </w:rPr>
        <w:drawing>
          <wp:inline distT="0" distB="0" distL="0" distR="0">
            <wp:extent cx="2054409" cy="459700"/>
            <wp:effectExtent l="0" t="0" r="3175" b="0"/>
            <wp:docPr id="3" name="圖片 3" descr="C:\Users\Administrator\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CodeCogsEqn (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038" cy="522047"/>
                    </a:xfrm>
                    <a:prstGeom prst="rect">
                      <a:avLst/>
                    </a:prstGeom>
                    <a:noFill/>
                    <a:ln>
                      <a:noFill/>
                    </a:ln>
                  </pic:spPr>
                </pic:pic>
              </a:graphicData>
            </a:graphic>
          </wp:inline>
        </w:drawing>
      </w:r>
      <w:r w:rsidR="0020393F">
        <w:rPr>
          <w:lang w:eastAsia="zh-TW"/>
        </w:rPr>
        <w:t xml:space="preserve"> </w:t>
      </w:r>
      <w:r>
        <w:rPr>
          <w:rFonts w:hint="eastAsia"/>
          <w:lang w:eastAsia="zh-TW"/>
        </w:rPr>
        <w:t>(1)</w:t>
      </w:r>
    </w:p>
    <w:p w:rsidR="00895B02" w:rsidRPr="006F546B" w:rsidRDefault="00E461E5" w:rsidP="00895B02">
      <w:pPr>
        <w:pStyle w:val="Text"/>
        <w:ind w:firstLine="0"/>
        <w:rPr>
          <w:lang w:eastAsia="zh-TW"/>
        </w:rPr>
      </w:pPr>
      <w:r>
        <w:rPr>
          <w:lang w:eastAsia="zh-TW"/>
        </w:rPr>
        <w:t>, w</w:t>
      </w:r>
      <w:r>
        <w:rPr>
          <w:rFonts w:hint="eastAsia"/>
          <w:lang w:eastAsia="zh-TW"/>
        </w:rPr>
        <w:t>here</w:t>
      </w:r>
      <w:r>
        <w:rPr>
          <w:lang w:eastAsia="zh-TW"/>
        </w:rPr>
        <w:t xml:space="preserve"> x is feature and w is weight for the corresponding feature.</w:t>
      </w:r>
      <w:r>
        <w:rPr>
          <w:rFonts w:hint="eastAsia"/>
          <w:lang w:eastAsia="zh-TW"/>
        </w:rPr>
        <w:t xml:space="preserve"> </w:t>
      </w:r>
      <w:r w:rsidR="00450A52">
        <w:rPr>
          <w:lang w:eastAsia="zh-TW"/>
        </w:rPr>
        <w:t>F</w:t>
      </w:r>
      <w:r w:rsidR="0079618D">
        <w:rPr>
          <w:lang w:eastAsia="zh-TW"/>
        </w:rPr>
        <w:t xml:space="preserve">eatures are all fixed, and </w:t>
      </w:r>
      <w:r w:rsidR="00CF741C">
        <w:rPr>
          <w:lang w:eastAsia="zh-TW"/>
        </w:rPr>
        <w:t xml:space="preserve">most of them are a distance like, </w:t>
      </w:r>
      <w:r w:rsidR="0079618D">
        <w:rPr>
          <w:lang w:eastAsia="zh-TW"/>
        </w:rPr>
        <w:t>distance to opponent agent, distance to food, distance to the middle line</w:t>
      </w:r>
      <w:r w:rsidR="00CF741C">
        <w:rPr>
          <w:lang w:eastAsia="zh-TW"/>
        </w:rPr>
        <w:t>, etc</w:t>
      </w:r>
      <w:r w:rsidR="0079618D">
        <w:rPr>
          <w:lang w:eastAsia="zh-TW"/>
        </w:rPr>
        <w:t xml:space="preserve">. </w:t>
      </w:r>
      <w:r w:rsidR="006618E7">
        <w:rPr>
          <w:lang w:eastAsia="zh-TW"/>
        </w:rPr>
        <w:t>We just need to evaluate all possible next step we can take, and they provide a distance object which allow us to get the actual distance between two coordinates on the maze, we shouldn’t have to worry about the path, since the distance is the total step of that shortest path.</w:t>
      </w:r>
    </w:p>
    <w:p w:rsidR="00450A52" w:rsidRDefault="0079618D" w:rsidP="00AF746A">
      <w:pPr>
        <w:pStyle w:val="Text"/>
        <w:ind w:firstLineChars="100" w:firstLine="200"/>
        <w:rPr>
          <w:lang w:eastAsia="zh-TW"/>
        </w:rPr>
      </w:pPr>
      <w:r>
        <w:rPr>
          <w:lang w:eastAsia="zh-TW"/>
        </w:rPr>
        <w:t xml:space="preserve">However, </w:t>
      </w:r>
      <w:r>
        <w:rPr>
          <w:rFonts w:hint="eastAsia"/>
          <w:lang w:eastAsia="zh-TW"/>
        </w:rPr>
        <w:t xml:space="preserve">weights </w:t>
      </w:r>
      <w:r>
        <w:rPr>
          <w:lang w:eastAsia="zh-TW"/>
        </w:rPr>
        <w:t xml:space="preserve">should vary as the game state change and should be re-evaluate before each decision of direction. For example, the weight for the feature “distance to middle line” will be influenced by the number of food </w:t>
      </w:r>
      <w:r w:rsidR="00DE548B">
        <w:rPr>
          <w:lang w:eastAsia="zh-TW"/>
        </w:rPr>
        <w:t>you are carrying and the</w:t>
      </w:r>
      <w:r>
        <w:rPr>
          <w:lang w:eastAsia="zh-TW"/>
        </w:rPr>
        <w:t xml:space="preserve"> time steps left</w:t>
      </w:r>
      <w:r w:rsidR="00DE548B">
        <w:rPr>
          <w:lang w:eastAsia="zh-TW"/>
        </w:rPr>
        <w:t xml:space="preserve">. </w:t>
      </w:r>
      <w:r w:rsidR="00D1129A">
        <w:rPr>
          <w:lang w:eastAsia="zh-TW"/>
        </w:rPr>
        <w:t>Because i</w:t>
      </w:r>
      <w:r w:rsidR="00DE548B">
        <w:rPr>
          <w:lang w:eastAsia="zh-TW"/>
        </w:rPr>
        <w:t xml:space="preserve">f you are not carrying any food, you wouldn’t want to go back to your territory for sure. And the more you carry, or the less time left, the urgency for you to go back increases. </w:t>
      </w:r>
      <w:r w:rsidR="00450A52">
        <w:rPr>
          <w:rFonts w:hint="eastAsia"/>
          <w:lang w:eastAsia="zh-TW"/>
        </w:rPr>
        <w:t>S</w:t>
      </w:r>
      <w:r w:rsidR="00450A52">
        <w:rPr>
          <w:lang w:eastAsia="zh-TW"/>
        </w:rPr>
        <w:t>o actually the weight</w:t>
      </w:r>
      <w:r w:rsidR="00E461E5">
        <w:rPr>
          <w:lang w:eastAsia="zh-TW"/>
        </w:rPr>
        <w:t xml:space="preserve"> for this feature should</w:t>
      </w:r>
      <w:r w:rsidR="00450A52">
        <w:rPr>
          <w:lang w:eastAsia="zh-TW"/>
        </w:rPr>
        <w:t xml:space="preserve"> </w:t>
      </w:r>
      <w:r w:rsidR="00E461E5">
        <w:rPr>
          <w:lang w:eastAsia="zh-TW"/>
        </w:rPr>
        <w:t>looks like the following formula:</w:t>
      </w:r>
    </w:p>
    <w:p w:rsidR="009177BF" w:rsidRDefault="009177BF" w:rsidP="00AF746A">
      <w:pPr>
        <w:pStyle w:val="Text"/>
        <w:ind w:firstLineChars="100" w:firstLine="200"/>
        <w:rPr>
          <w:lang w:eastAsia="zh-TW"/>
        </w:rPr>
      </w:pPr>
    </w:p>
    <w:p w:rsidR="00E461E5" w:rsidRDefault="00E461E5" w:rsidP="00AF746A">
      <w:pPr>
        <w:pStyle w:val="Text"/>
        <w:ind w:firstLine="0"/>
        <w:jc w:val="center"/>
        <w:rPr>
          <w:lang w:eastAsia="zh-TW"/>
        </w:rPr>
      </w:pPr>
      <w:r>
        <w:rPr>
          <w:rFonts w:hint="eastAsia"/>
          <w:noProof/>
          <w:lang w:eastAsia="zh-TW"/>
        </w:rPr>
        <w:drawing>
          <wp:inline distT="0" distB="0" distL="0" distR="0">
            <wp:extent cx="2213220" cy="206136"/>
            <wp:effectExtent l="0" t="0" r="0" b="3810"/>
            <wp:docPr id="4" name="圖片 4" descr="C:\Users\Administrator\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CodeCogsEq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255" cy="222904"/>
                    </a:xfrm>
                    <a:prstGeom prst="rect">
                      <a:avLst/>
                    </a:prstGeom>
                    <a:noFill/>
                    <a:ln>
                      <a:noFill/>
                    </a:ln>
                  </pic:spPr>
                </pic:pic>
              </a:graphicData>
            </a:graphic>
          </wp:inline>
        </w:drawing>
      </w:r>
      <w:r>
        <w:rPr>
          <w:lang w:eastAsia="zh-TW"/>
        </w:rPr>
        <w:t xml:space="preserve"> </w:t>
      </w:r>
      <w:r w:rsidR="007D692D">
        <w:rPr>
          <w:lang w:eastAsia="zh-TW"/>
        </w:rPr>
        <w:t xml:space="preserve">  </w:t>
      </w:r>
      <w:r>
        <w:rPr>
          <w:rFonts w:hint="eastAsia"/>
          <w:lang w:eastAsia="zh-TW"/>
        </w:rPr>
        <w:t>(2)</w:t>
      </w:r>
    </w:p>
    <w:p w:rsidR="009177BF" w:rsidRPr="00E461E5" w:rsidRDefault="009177BF" w:rsidP="00AF746A">
      <w:pPr>
        <w:pStyle w:val="Text"/>
        <w:ind w:firstLine="0"/>
        <w:jc w:val="center"/>
        <w:rPr>
          <w:lang w:eastAsia="zh-TW"/>
        </w:rPr>
      </w:pPr>
    </w:p>
    <w:p w:rsidR="00232412" w:rsidRDefault="00232412" w:rsidP="00AF746A">
      <w:pPr>
        <w:pStyle w:val="Text"/>
        <w:ind w:firstLine="0"/>
        <w:rPr>
          <w:lang w:eastAsia="zh-TW"/>
        </w:rPr>
      </w:pPr>
      <w:r>
        <w:rPr>
          <w:rFonts w:hint="eastAsia"/>
          <w:lang w:eastAsia="zh-TW"/>
        </w:rPr>
        <w:t>, w</w:t>
      </w:r>
      <w:r w:rsidR="00E461E5">
        <w:rPr>
          <w:rFonts w:hint="eastAsia"/>
          <w:lang w:eastAsia="zh-TW"/>
        </w:rPr>
        <w:t>here W is the variable weight for this feature, and it</w:t>
      </w:r>
      <w:r>
        <w:rPr>
          <w:lang w:eastAsia="zh-TW"/>
        </w:rPr>
        <w:t xml:space="preserve"> i</w:t>
      </w:r>
      <w:r w:rsidR="00E461E5">
        <w:rPr>
          <w:lang w:eastAsia="zh-TW"/>
        </w:rPr>
        <w:t xml:space="preserve">s </w:t>
      </w:r>
      <w:r>
        <w:rPr>
          <w:lang w:eastAsia="zh-TW"/>
        </w:rPr>
        <w:t>the combination</w:t>
      </w:r>
      <w:r w:rsidR="00E461E5">
        <w:rPr>
          <w:lang w:eastAsia="zh-TW"/>
        </w:rPr>
        <w:t xml:space="preserve"> of some fac</w:t>
      </w:r>
      <w:r>
        <w:rPr>
          <w:lang w:eastAsia="zh-TW"/>
        </w:rPr>
        <w:t>tor multiply other two features, And those factors are left for us to design.</w:t>
      </w:r>
    </w:p>
    <w:p w:rsidR="0079618D" w:rsidRDefault="00450A52" w:rsidP="00AF746A">
      <w:pPr>
        <w:pStyle w:val="Text"/>
        <w:ind w:firstLineChars="100" w:firstLine="200"/>
        <w:rPr>
          <w:lang w:eastAsia="zh-TW"/>
        </w:rPr>
      </w:pPr>
      <w:r>
        <w:rPr>
          <w:lang w:eastAsia="zh-TW"/>
        </w:rPr>
        <w:t>Above is</w:t>
      </w:r>
      <w:r w:rsidR="00DE548B">
        <w:rPr>
          <w:lang w:eastAsia="zh-TW"/>
        </w:rPr>
        <w:t xml:space="preserve"> just an example. </w:t>
      </w:r>
      <w:r w:rsidR="00E461E5">
        <w:rPr>
          <w:lang w:eastAsia="zh-TW"/>
        </w:rPr>
        <w:t>Practically</w:t>
      </w:r>
      <w:r w:rsidR="00DE548B">
        <w:rPr>
          <w:lang w:eastAsia="zh-TW"/>
        </w:rPr>
        <w:t>, the interaction and scenario i</w:t>
      </w:r>
      <w:r w:rsidR="00232412">
        <w:rPr>
          <w:lang w:eastAsia="zh-TW"/>
        </w:rPr>
        <w:t xml:space="preserve">n game is much more complicated. The biggest problem will be, how are we going to </w:t>
      </w:r>
      <w:r w:rsidR="009177BF">
        <w:rPr>
          <w:lang w:eastAsia="zh-TW"/>
        </w:rPr>
        <w:t>decide the value of</w:t>
      </w:r>
      <w:r w:rsidR="00232412">
        <w:rPr>
          <w:lang w:eastAsia="zh-TW"/>
        </w:rPr>
        <w:t xml:space="preserve"> so many factors?</w:t>
      </w:r>
    </w:p>
    <w:p w:rsidR="00F51F8E" w:rsidRDefault="007D692D" w:rsidP="009177BF">
      <w:pPr>
        <w:pStyle w:val="Text"/>
        <w:ind w:firstLine="200"/>
        <w:rPr>
          <w:lang w:eastAsia="zh-TW"/>
        </w:rPr>
      </w:pPr>
      <w:r>
        <w:rPr>
          <w:lang w:eastAsia="zh-TW"/>
        </w:rPr>
        <w:t xml:space="preserve">In Jacob and </w:t>
      </w:r>
      <w:proofErr w:type="spellStart"/>
      <w:r>
        <w:rPr>
          <w:lang w:eastAsia="zh-TW"/>
        </w:rPr>
        <w:t>Risto’s</w:t>
      </w:r>
      <w:proofErr w:type="spellEnd"/>
      <w:r>
        <w:rPr>
          <w:lang w:eastAsia="zh-TW"/>
        </w:rPr>
        <w:t xml:space="preserve"> work [1],</w:t>
      </w:r>
      <w:r w:rsidR="00F769DB">
        <w:rPr>
          <w:lang w:eastAsia="zh-TW"/>
        </w:rPr>
        <w:t xml:space="preserve"> </w:t>
      </w:r>
      <w:r>
        <w:rPr>
          <w:lang w:eastAsia="zh-TW"/>
        </w:rPr>
        <w:t>t</w:t>
      </w:r>
      <w:r w:rsidR="0038531C">
        <w:rPr>
          <w:lang w:eastAsia="zh-TW"/>
        </w:rPr>
        <w:t>hey use neural evolution method</w:t>
      </w:r>
      <w:r w:rsidR="000C704C">
        <w:rPr>
          <w:lang w:eastAsia="zh-TW"/>
        </w:rPr>
        <w:t xml:space="preserve"> to optimize the </w:t>
      </w:r>
      <w:proofErr w:type="spellStart"/>
      <w:r w:rsidR="000C704C">
        <w:rPr>
          <w:lang w:eastAsia="zh-TW"/>
        </w:rPr>
        <w:t>Pacman’s</w:t>
      </w:r>
      <w:proofErr w:type="spellEnd"/>
      <w:r w:rsidR="000C704C">
        <w:rPr>
          <w:lang w:eastAsia="zh-TW"/>
        </w:rPr>
        <w:t xml:space="preserve"> behavior</w:t>
      </w:r>
      <w:r w:rsidR="0038531C">
        <w:rPr>
          <w:lang w:eastAsia="zh-TW"/>
        </w:rPr>
        <w:t>.</w:t>
      </w:r>
      <w:r w:rsidR="00C00971">
        <w:rPr>
          <w:lang w:eastAsia="zh-TW"/>
        </w:rPr>
        <w:t xml:space="preserve"> </w:t>
      </w:r>
      <w:r>
        <w:rPr>
          <w:lang w:eastAsia="zh-TW"/>
        </w:rPr>
        <w:t>By combining</w:t>
      </w:r>
      <w:r w:rsidR="00CF741C">
        <w:rPr>
          <w:lang w:eastAsia="zh-TW"/>
        </w:rPr>
        <w:t xml:space="preserve"> ne</w:t>
      </w:r>
      <w:r w:rsidR="009177BF">
        <w:rPr>
          <w:lang w:eastAsia="zh-TW"/>
        </w:rPr>
        <w:t>urons (something similar to “</w:t>
      </w:r>
      <w:r w:rsidR="00CF741C">
        <w:rPr>
          <w:lang w:eastAsia="zh-TW"/>
        </w:rPr>
        <w:t>feature</w:t>
      </w:r>
      <w:r w:rsidR="009177BF">
        <w:rPr>
          <w:lang w:eastAsia="zh-TW"/>
        </w:rPr>
        <w:t>”</w:t>
      </w:r>
      <w:r w:rsidR="00CF741C">
        <w:rPr>
          <w:lang w:eastAsia="zh-TW"/>
        </w:rPr>
        <w:t xml:space="preserve"> in this paper) with weight</w:t>
      </w:r>
      <w:r w:rsidR="009177BF">
        <w:rPr>
          <w:lang w:eastAsia="zh-TW"/>
        </w:rPr>
        <w:t>s</w:t>
      </w:r>
      <w:r>
        <w:rPr>
          <w:lang w:eastAsia="zh-TW"/>
        </w:rPr>
        <w:t xml:space="preserve"> and evolving the neuro-network to get a set of weight that is good to use</w:t>
      </w:r>
      <w:r w:rsidR="00CF741C">
        <w:rPr>
          <w:lang w:eastAsia="zh-TW"/>
        </w:rPr>
        <w:t>. However, all of them end up to be linear combination. That seems strange, the combination function should have some other forms an</w:t>
      </w:r>
      <w:r>
        <w:rPr>
          <w:lang w:eastAsia="zh-TW"/>
        </w:rPr>
        <w:t>d may varies from time to time, especially in Capture the Flag version of Pacman.</w:t>
      </w:r>
    </w:p>
    <w:p w:rsidR="00F51F8E" w:rsidRDefault="009177BF" w:rsidP="009177BF">
      <w:pPr>
        <w:pStyle w:val="Text"/>
        <w:ind w:firstLine="200"/>
        <w:rPr>
          <w:lang w:eastAsia="zh-TW"/>
        </w:rPr>
      </w:pPr>
      <w:r>
        <w:rPr>
          <w:lang w:eastAsia="zh-TW"/>
        </w:rPr>
        <w:t xml:space="preserve">If not so, it might cost some problems. Take the result of their work, for example: after eating a power pill, their Pacman agent will keep on chasing the vulnerable ghost even if there isn’t enough time left for it to reach the ghost, which is a time wasting behavior. </w:t>
      </w:r>
      <w:r w:rsidR="00F51F8E">
        <w:rPr>
          <w:lang w:eastAsia="zh-TW"/>
        </w:rPr>
        <w:t xml:space="preserve">Normally if we want to deal with this problem, we </w:t>
      </w:r>
      <w:r w:rsidR="00246B1C">
        <w:rPr>
          <w:lang w:eastAsia="zh-TW"/>
        </w:rPr>
        <w:t>judge if there is enough time. If there is, we continue to pursue the ghost. If there isn’t, the pursuing force should immediately drop to 0.</w:t>
      </w:r>
    </w:p>
    <w:p w:rsidR="00246B1C" w:rsidRDefault="00246B1C" w:rsidP="009177BF">
      <w:pPr>
        <w:pStyle w:val="Text"/>
        <w:ind w:firstLine="200"/>
        <w:rPr>
          <w:lang w:eastAsia="zh-TW"/>
        </w:rPr>
      </w:pPr>
      <w:r>
        <w:rPr>
          <w:lang w:eastAsia="zh-TW"/>
        </w:rPr>
        <w:t>In their case, t</w:t>
      </w:r>
      <w:r w:rsidR="00F51F8E">
        <w:rPr>
          <w:lang w:eastAsia="zh-TW"/>
        </w:rPr>
        <w:t xml:space="preserve">hey do have a sensor that tells them how much time left will the ghost be vulnerable. </w:t>
      </w:r>
      <w:r>
        <w:rPr>
          <w:lang w:eastAsia="zh-TW"/>
        </w:rPr>
        <w:t>N</w:t>
      </w:r>
      <w:r w:rsidR="00F51F8E" w:rsidRPr="00F51F8E">
        <w:rPr>
          <w:lang w:eastAsia="zh-TW"/>
        </w:rPr>
        <w:t>evertheless</w:t>
      </w:r>
      <w:r>
        <w:rPr>
          <w:lang w:eastAsia="zh-TW"/>
        </w:rPr>
        <w:t xml:space="preserve">, the force will drop gradually according to the time goes by because that sensor is only controlled by a weight, and that’s not what we want. The concept </w:t>
      </w:r>
      <w:r w:rsidR="007D692D">
        <w:rPr>
          <w:lang w:eastAsia="zh-TW"/>
        </w:rPr>
        <w:t xml:space="preserve">between these two </w:t>
      </w:r>
      <w:r>
        <w:rPr>
          <w:lang w:eastAsia="zh-TW"/>
        </w:rPr>
        <w:t xml:space="preserve">is shown in </w:t>
      </w:r>
      <w:r w:rsidR="007D692D">
        <w:rPr>
          <w:lang w:eastAsia="zh-TW"/>
        </w:rPr>
        <w:t xml:space="preserve">Figure 3, considering the situation that the time left won’t </w:t>
      </w:r>
      <w:r w:rsidR="007D692D">
        <w:rPr>
          <w:lang w:eastAsia="zh-TW"/>
        </w:rPr>
        <w:lastRenderedPageBreak/>
        <w:t xml:space="preserve">be enough </w:t>
      </w:r>
      <w:r w:rsidR="008D7F2E">
        <w:rPr>
          <w:lang w:eastAsia="zh-TW"/>
        </w:rPr>
        <w:t>for Pacman to get some vul</w:t>
      </w:r>
      <w:r w:rsidR="007D692D">
        <w:rPr>
          <w:lang w:eastAsia="zh-TW"/>
        </w:rPr>
        <w:t>nerable ghost</w:t>
      </w:r>
      <w:r w:rsidR="008D7F2E">
        <w:rPr>
          <w:lang w:eastAsia="zh-TW"/>
        </w:rPr>
        <w:t>.</w:t>
      </w:r>
    </w:p>
    <w:p w:rsidR="001C7508" w:rsidRDefault="007D692D" w:rsidP="007D692D">
      <w:pPr>
        <w:pStyle w:val="Text"/>
        <w:ind w:firstLine="200"/>
        <w:rPr>
          <w:lang w:eastAsia="zh-TW"/>
        </w:rPr>
      </w:pPr>
      <w:r>
        <w:rPr>
          <w:lang w:eastAsia="zh-TW"/>
        </w:rPr>
        <w:t>That’s the main reason for me to implement my architecture. In my d</w:t>
      </w:r>
      <w:r w:rsidR="001C7508">
        <w:rPr>
          <w:lang w:eastAsia="zh-TW"/>
        </w:rPr>
        <w:t>esign, the thought of combining</w:t>
      </w:r>
      <w:r>
        <w:rPr>
          <w:lang w:eastAsia="zh-TW"/>
        </w:rPr>
        <w:t xml:space="preserve"> </w:t>
      </w:r>
    </w:p>
    <w:p w:rsidR="001C7508" w:rsidRDefault="001C7508" w:rsidP="001C7508">
      <w:pPr>
        <w:widowControl w:val="0"/>
        <w:ind w:firstLineChars="100" w:firstLine="200"/>
        <w:rPr>
          <w:lang w:eastAsia="zh-TW"/>
        </w:rPr>
      </w:pPr>
      <w:r>
        <w:rPr>
          <w:noProof/>
          <w:lang w:eastAsia="zh-TW"/>
        </w:rPr>
        <w:drawing>
          <wp:inline distT="0" distB="0" distL="0" distR="0" wp14:anchorId="78A992BA" wp14:editId="1C6EEE92">
            <wp:extent cx="2852827" cy="1680805"/>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826" cy="1690821"/>
                    </a:xfrm>
                    <a:prstGeom prst="rect">
                      <a:avLst/>
                    </a:prstGeom>
                    <a:noFill/>
                    <a:ln>
                      <a:noFill/>
                    </a:ln>
                  </pic:spPr>
                </pic:pic>
              </a:graphicData>
            </a:graphic>
          </wp:inline>
        </w:drawing>
      </w:r>
    </w:p>
    <w:p w:rsidR="001C7508" w:rsidRPr="00E91766" w:rsidRDefault="001C7508" w:rsidP="001C7508">
      <w:pPr>
        <w:widowControl w:val="0"/>
        <w:ind w:leftChars="100" w:left="200" w:rightChars="100" w:right="200"/>
        <w:jc w:val="both"/>
        <w:rPr>
          <w:sz w:val="16"/>
          <w:szCs w:val="16"/>
          <w:lang w:eastAsia="zh-TW"/>
        </w:rPr>
      </w:pPr>
      <w:r w:rsidRPr="00D25595">
        <w:rPr>
          <w:rFonts w:hint="eastAsia"/>
          <w:sz w:val="16"/>
          <w:szCs w:val="16"/>
          <w:lang w:eastAsia="zh-TW"/>
        </w:rPr>
        <w:t xml:space="preserve">Figure 2. Illustrate </w:t>
      </w:r>
      <w:r>
        <w:rPr>
          <w:sz w:val="16"/>
          <w:szCs w:val="16"/>
          <w:lang w:eastAsia="zh-TW"/>
        </w:rPr>
        <w:t xml:space="preserve">the </w:t>
      </w:r>
      <w:r w:rsidRPr="00D25595">
        <w:rPr>
          <w:sz w:val="16"/>
          <w:szCs w:val="16"/>
          <w:lang w:eastAsia="zh-TW"/>
        </w:rPr>
        <w:t>“degree of dangerous”</w:t>
      </w:r>
      <w:r>
        <w:rPr>
          <w:sz w:val="16"/>
          <w:szCs w:val="16"/>
          <w:lang w:eastAsia="zh-TW"/>
        </w:rPr>
        <w:t xml:space="preserve">. The green cells represent walls. The redder it is, the higher its “degree of dangerous” will be, which means it’s more dangerous to go in that deep. A usage example: Suppose my </w:t>
      </w:r>
      <w:proofErr w:type="spellStart"/>
      <w:r>
        <w:rPr>
          <w:sz w:val="16"/>
          <w:szCs w:val="16"/>
          <w:lang w:eastAsia="zh-TW"/>
        </w:rPr>
        <w:t>Pacman</w:t>
      </w:r>
      <w:proofErr w:type="spellEnd"/>
      <w:r>
        <w:rPr>
          <w:sz w:val="16"/>
          <w:szCs w:val="16"/>
          <w:lang w:eastAsia="zh-TW"/>
        </w:rPr>
        <w:t xml:space="preserve"> agent is now at 2. To decide whether I should go in further, I check the enemy distance, and only go in if it’s larger than 3, since I need 3 steps to get out of the alley without getting sealed.</w:t>
      </w:r>
    </w:p>
    <w:p w:rsidR="00041266" w:rsidRDefault="00041266" w:rsidP="007D692D">
      <w:pPr>
        <w:pStyle w:val="Text"/>
        <w:ind w:firstLine="200"/>
        <w:rPr>
          <w:lang w:eastAsia="zh-TW"/>
        </w:rPr>
      </w:pPr>
    </w:p>
    <w:p w:rsidR="00F51F8E" w:rsidRDefault="001C7508" w:rsidP="007D692D">
      <w:pPr>
        <w:pStyle w:val="Text"/>
        <w:ind w:firstLine="200"/>
        <w:rPr>
          <w:lang w:eastAsia="zh-TW"/>
        </w:rPr>
      </w:pPr>
      <w:r>
        <w:rPr>
          <w:lang w:eastAsia="zh-TW"/>
        </w:rPr>
        <w:t xml:space="preserve">weight </w:t>
      </w:r>
      <w:r w:rsidR="007D692D">
        <w:rPr>
          <w:lang w:eastAsia="zh-TW"/>
        </w:rPr>
        <w:t>to feature is quite similar to the original work. But in contrast of their unbiased learning method, I try to make up the interaction between agents</w:t>
      </w:r>
      <w:r w:rsidR="0020393F">
        <w:rPr>
          <w:lang w:eastAsia="zh-TW"/>
        </w:rPr>
        <w:t xml:space="preserve"> myself, and assigned them</w:t>
      </w:r>
      <w:r w:rsidR="007D692D">
        <w:rPr>
          <w:lang w:eastAsia="zh-TW"/>
        </w:rPr>
        <w:t xml:space="preserve"> with uncertain </w:t>
      </w:r>
      <w:r w:rsidR="0020393F">
        <w:rPr>
          <w:lang w:eastAsia="zh-TW"/>
        </w:rPr>
        <w:t>factors.</w:t>
      </w:r>
      <w:r w:rsidR="007D692D">
        <w:rPr>
          <w:lang w:eastAsia="zh-TW"/>
        </w:rPr>
        <w:t xml:space="preserve"> </w:t>
      </w:r>
      <w:r w:rsidR="0020393F">
        <w:rPr>
          <w:lang w:eastAsia="zh-TW"/>
        </w:rPr>
        <w:t xml:space="preserve">Then I try to </w:t>
      </w:r>
      <w:r w:rsidR="007D692D">
        <w:rPr>
          <w:lang w:eastAsia="zh-TW"/>
        </w:rPr>
        <w:t xml:space="preserve">use GA to deal with the uncertainty – evolve all uncertain factors until the score of the individuals in the population are saturated. </w:t>
      </w:r>
      <w:r w:rsidR="000C704C">
        <w:rPr>
          <w:lang w:eastAsia="zh-TW"/>
        </w:rPr>
        <w:t>The detail</w:t>
      </w:r>
      <w:r w:rsidR="0020393F">
        <w:rPr>
          <w:lang w:eastAsia="zh-TW"/>
        </w:rPr>
        <w:t xml:space="preserve"> of GA implementation</w:t>
      </w:r>
      <w:r w:rsidR="000C704C">
        <w:rPr>
          <w:lang w:eastAsia="zh-TW"/>
        </w:rPr>
        <w:t xml:space="preserve"> will be describe in the next section.</w:t>
      </w:r>
    </w:p>
    <w:p w:rsidR="00246B1C" w:rsidRDefault="007D692D" w:rsidP="00246B1C">
      <w:pPr>
        <w:pStyle w:val="1"/>
        <w:keepNext w:val="0"/>
        <w:widowControl w:val="0"/>
        <w:numPr>
          <w:ilvl w:val="0"/>
          <w:numId w:val="0"/>
        </w:numPr>
        <w:jc w:val="left"/>
        <w:rPr>
          <w:lang w:eastAsia="zh-TW"/>
        </w:rPr>
      </w:pPr>
      <w:r>
        <w:rPr>
          <w:noProof/>
          <w:lang w:eastAsia="zh-TW"/>
        </w:rPr>
        <w:drawing>
          <wp:inline distT="0" distB="0" distL="0" distR="0" wp14:anchorId="441E660F" wp14:editId="5D3E1D3F">
            <wp:extent cx="2875039" cy="1929225"/>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8783" cy="1938447"/>
                    </a:xfrm>
                    <a:prstGeom prst="rect">
                      <a:avLst/>
                    </a:prstGeom>
                    <a:noFill/>
                    <a:ln>
                      <a:noFill/>
                    </a:ln>
                  </pic:spPr>
                </pic:pic>
              </a:graphicData>
            </a:graphic>
          </wp:inline>
        </w:drawing>
      </w:r>
    </w:p>
    <w:p w:rsidR="007D692D" w:rsidRPr="007D692D" w:rsidRDefault="007D692D" w:rsidP="0020393F">
      <w:pPr>
        <w:ind w:left="606"/>
        <w:rPr>
          <w:sz w:val="16"/>
          <w:szCs w:val="16"/>
          <w:lang w:eastAsia="zh-TW"/>
        </w:rPr>
      </w:pPr>
      <w:r>
        <w:rPr>
          <w:rFonts w:hint="cs"/>
          <w:sz w:val="16"/>
          <w:szCs w:val="16"/>
          <w:lang w:eastAsia="zh-TW"/>
        </w:rPr>
        <w:t>Figure</w:t>
      </w:r>
      <w:r>
        <w:rPr>
          <w:sz w:val="16"/>
          <w:szCs w:val="16"/>
          <w:lang w:eastAsia="zh-TW"/>
        </w:rPr>
        <w:t xml:space="preserve"> 3. </w:t>
      </w:r>
      <w:r w:rsidR="008D7F2E">
        <w:rPr>
          <w:sz w:val="16"/>
          <w:szCs w:val="16"/>
          <w:lang w:eastAsia="zh-TW"/>
        </w:rPr>
        <w:t>The red one</w:t>
      </w:r>
      <w:r>
        <w:rPr>
          <w:sz w:val="16"/>
          <w:szCs w:val="16"/>
          <w:lang w:eastAsia="zh-TW"/>
        </w:rPr>
        <w:t xml:space="preserve"> stands for </w:t>
      </w:r>
      <w:r w:rsidR="008D7F2E">
        <w:rPr>
          <w:sz w:val="16"/>
          <w:szCs w:val="16"/>
          <w:lang w:eastAsia="zh-TW"/>
        </w:rPr>
        <w:t xml:space="preserve">the method in Jacob and </w:t>
      </w:r>
      <w:proofErr w:type="spellStart"/>
      <w:r w:rsidR="008D7F2E">
        <w:rPr>
          <w:sz w:val="16"/>
          <w:szCs w:val="16"/>
          <w:lang w:eastAsia="zh-TW"/>
        </w:rPr>
        <w:t>Risto’s</w:t>
      </w:r>
      <w:proofErr w:type="spellEnd"/>
      <w:r w:rsidR="008D7F2E">
        <w:rPr>
          <w:sz w:val="16"/>
          <w:szCs w:val="16"/>
          <w:lang w:eastAsia="zh-TW"/>
        </w:rPr>
        <w:t xml:space="preserve"> work. The green one is an example </w:t>
      </w:r>
      <w:r w:rsidR="00BB79F4">
        <w:rPr>
          <w:sz w:val="16"/>
          <w:szCs w:val="16"/>
          <w:lang w:eastAsia="zh-TW"/>
        </w:rPr>
        <w:t>w</w:t>
      </w:r>
      <w:r w:rsidR="008D7F2E">
        <w:rPr>
          <w:sz w:val="16"/>
          <w:szCs w:val="16"/>
          <w:lang w:eastAsia="zh-TW"/>
        </w:rPr>
        <w:t xml:space="preserve">hat an ideal function might </w:t>
      </w:r>
      <w:r w:rsidR="00BB79F4">
        <w:rPr>
          <w:sz w:val="16"/>
          <w:szCs w:val="16"/>
          <w:lang w:eastAsia="zh-TW"/>
        </w:rPr>
        <w:t>look like</w:t>
      </w:r>
      <w:r w:rsidR="008D7F2E">
        <w:rPr>
          <w:sz w:val="16"/>
          <w:szCs w:val="16"/>
          <w:lang w:eastAsia="zh-TW"/>
        </w:rPr>
        <w:t>.</w:t>
      </w:r>
    </w:p>
    <w:p w:rsidR="00091C08" w:rsidRDefault="00091C08" w:rsidP="00AF746A">
      <w:pPr>
        <w:pStyle w:val="1"/>
        <w:keepNext w:val="0"/>
        <w:widowControl w:val="0"/>
        <w:rPr>
          <w:lang w:eastAsia="zh-TW"/>
        </w:rPr>
      </w:pPr>
      <w:r>
        <w:rPr>
          <w:rFonts w:hint="eastAsia"/>
          <w:lang w:eastAsia="zh-TW"/>
        </w:rPr>
        <w:t>Genetic Algorithm evol</w:t>
      </w:r>
      <w:r>
        <w:rPr>
          <w:lang w:eastAsia="zh-TW"/>
        </w:rPr>
        <w:t>ution</w:t>
      </w:r>
    </w:p>
    <w:p w:rsidR="00A610F6" w:rsidRDefault="009D757A" w:rsidP="006F546B">
      <w:pPr>
        <w:widowControl w:val="0"/>
        <w:ind w:firstLine="202"/>
        <w:jc w:val="both"/>
        <w:rPr>
          <w:lang w:eastAsia="zh-TW"/>
        </w:rPr>
      </w:pPr>
      <w:r>
        <w:rPr>
          <w:lang w:eastAsia="zh-TW"/>
        </w:rPr>
        <w:t xml:space="preserve">This section is for the elements </w:t>
      </w:r>
      <w:r w:rsidR="003C2ED3">
        <w:rPr>
          <w:lang w:eastAsia="zh-TW"/>
        </w:rPr>
        <w:t>of</w:t>
      </w:r>
      <w:r>
        <w:rPr>
          <w:lang w:eastAsia="zh-TW"/>
        </w:rPr>
        <w:t xml:space="preserve"> GA. </w:t>
      </w:r>
      <w:r w:rsidR="006F546B">
        <w:rPr>
          <w:lang w:eastAsia="zh-TW"/>
        </w:rPr>
        <w:t>The experimental detail will be described in the next section.</w:t>
      </w:r>
      <w:r w:rsidR="00B7241D">
        <w:rPr>
          <w:lang w:eastAsia="zh-TW"/>
        </w:rPr>
        <w:t xml:space="preserve"> The value for each variable will be restricted from -200 to +200 in order to limit the search space. </w:t>
      </w:r>
    </w:p>
    <w:p w:rsidR="00362C7B" w:rsidRDefault="00362C7B" w:rsidP="00362C7B">
      <w:pPr>
        <w:pStyle w:val="2"/>
        <w:rPr>
          <w:lang w:eastAsia="zh-TW"/>
        </w:rPr>
      </w:pPr>
      <w:r>
        <w:rPr>
          <w:rFonts w:hint="eastAsia"/>
          <w:lang w:eastAsia="zh-TW"/>
        </w:rPr>
        <w:t>Initia</w:t>
      </w:r>
      <w:r>
        <w:rPr>
          <w:lang w:eastAsia="zh-TW"/>
        </w:rPr>
        <w:t>lization</w:t>
      </w:r>
    </w:p>
    <w:p w:rsidR="004440B9" w:rsidRPr="004440B9" w:rsidRDefault="004440B9" w:rsidP="00B55057">
      <w:pPr>
        <w:ind w:firstLine="144"/>
        <w:jc w:val="both"/>
        <w:rPr>
          <w:lang w:eastAsia="zh-TW"/>
        </w:rPr>
      </w:pPr>
      <w:r>
        <w:rPr>
          <w:rFonts w:hint="eastAsia"/>
          <w:lang w:eastAsia="zh-TW"/>
        </w:rPr>
        <w:t>I manually choose a s</w:t>
      </w:r>
      <w:r>
        <w:rPr>
          <w:lang w:eastAsia="zh-TW"/>
        </w:rPr>
        <w:t>e</w:t>
      </w:r>
      <w:r>
        <w:rPr>
          <w:rFonts w:hint="eastAsia"/>
          <w:lang w:eastAsia="zh-TW"/>
        </w:rPr>
        <w:t xml:space="preserve">veral </w:t>
      </w:r>
      <w:r>
        <w:rPr>
          <w:lang w:eastAsia="zh-TW"/>
        </w:rPr>
        <w:t>factor which seems okay to make the agent work properly</w:t>
      </w:r>
      <w:r w:rsidR="00B7241D">
        <w:rPr>
          <w:lang w:eastAsia="zh-TW"/>
        </w:rPr>
        <w:t>, and put some with random number</w:t>
      </w:r>
      <w:r w:rsidR="00ED4F00">
        <w:rPr>
          <w:lang w:eastAsia="zh-TW"/>
        </w:rPr>
        <w:t xml:space="preserve"> at the very beginning</w:t>
      </w:r>
      <w:r>
        <w:rPr>
          <w:lang w:eastAsia="zh-TW"/>
        </w:rPr>
        <w:t>.</w:t>
      </w:r>
      <w:r w:rsidR="007E3B8C">
        <w:rPr>
          <w:lang w:eastAsia="zh-TW"/>
        </w:rPr>
        <w:t xml:space="preserve"> </w:t>
      </w:r>
      <w:r w:rsidR="00B7241D">
        <w:rPr>
          <w:lang w:eastAsia="zh-TW"/>
        </w:rPr>
        <w:t xml:space="preserve">Then I read the data from file </w:t>
      </w:r>
      <w:r w:rsidR="007E3B8C">
        <w:rPr>
          <w:lang w:eastAsia="zh-TW"/>
        </w:rPr>
        <w:t>and use it as initialization for GA.</w:t>
      </w:r>
    </w:p>
    <w:p w:rsidR="00362C7B" w:rsidRDefault="00362C7B" w:rsidP="00362C7B">
      <w:pPr>
        <w:pStyle w:val="2"/>
        <w:rPr>
          <w:lang w:eastAsia="zh-TW"/>
        </w:rPr>
      </w:pPr>
      <w:r>
        <w:rPr>
          <w:rFonts w:hint="eastAsia"/>
          <w:lang w:eastAsia="zh-TW"/>
        </w:rPr>
        <w:lastRenderedPageBreak/>
        <w:t>Representation</w:t>
      </w:r>
    </w:p>
    <w:p w:rsidR="003C2ED3" w:rsidRDefault="005178E8" w:rsidP="00B55057">
      <w:pPr>
        <w:ind w:firstLine="144"/>
        <w:jc w:val="both"/>
        <w:rPr>
          <w:lang w:eastAsia="zh-TW"/>
        </w:rPr>
      </w:pPr>
      <w:r>
        <w:rPr>
          <w:lang w:eastAsia="zh-TW"/>
        </w:rPr>
        <w:t xml:space="preserve">Just like I had mentioned, I put the uncertain factors into the individuals of GA. It will contain a series of numbers, which are factors for agents. The position order represent a factor for an object. For example, in an individual, the first number is for the factor of distance to enemy ghost, the second number is the factor for distance to food, and so on. </w:t>
      </w:r>
      <w:r>
        <w:rPr>
          <w:rFonts w:hint="eastAsia"/>
          <w:lang w:eastAsia="zh-TW"/>
        </w:rPr>
        <w:t>Figure 4 illustrate</w:t>
      </w:r>
      <w:r w:rsidR="007E3B8C">
        <w:rPr>
          <w:lang w:eastAsia="zh-TW"/>
        </w:rPr>
        <w:t>s</w:t>
      </w:r>
      <w:r>
        <w:rPr>
          <w:rFonts w:hint="eastAsia"/>
          <w:lang w:eastAsia="zh-TW"/>
        </w:rPr>
        <w:t xml:space="preserve"> how the representation look like.</w:t>
      </w:r>
    </w:p>
    <w:p w:rsidR="00D1129A" w:rsidRDefault="00D1129A" w:rsidP="00D1129A">
      <w:pPr>
        <w:pStyle w:val="2"/>
        <w:rPr>
          <w:rFonts w:hint="eastAsia"/>
          <w:lang w:eastAsia="zh-TW"/>
        </w:rPr>
      </w:pPr>
      <w:r>
        <w:rPr>
          <w:rFonts w:hint="eastAsia"/>
          <w:lang w:eastAsia="zh-TW"/>
        </w:rPr>
        <w:t>Parent Selection</w:t>
      </w:r>
    </w:p>
    <w:p w:rsidR="00D1129A" w:rsidRPr="00D1129A" w:rsidRDefault="00D1129A" w:rsidP="00D1129A">
      <w:pPr>
        <w:ind w:left="144"/>
        <w:rPr>
          <w:rFonts w:hint="eastAsia"/>
          <w:lang w:eastAsia="zh-TW"/>
        </w:rPr>
      </w:pPr>
      <w:r>
        <w:rPr>
          <w:rFonts w:hint="eastAsia"/>
          <w:lang w:eastAsia="zh-TW"/>
        </w:rPr>
        <w:t>Randomly choose two parent to reproduce an offspring.</w:t>
      </w:r>
    </w:p>
    <w:p w:rsidR="00362C7B" w:rsidRDefault="00A97154" w:rsidP="00362C7B">
      <w:pPr>
        <w:pStyle w:val="2"/>
        <w:rPr>
          <w:lang w:eastAsia="zh-TW"/>
        </w:rPr>
      </w:pPr>
      <w:r>
        <w:rPr>
          <w:lang w:eastAsia="zh-TW"/>
        </w:rPr>
        <w:t xml:space="preserve">Child </w:t>
      </w:r>
      <w:r w:rsidR="007E3B8C">
        <w:rPr>
          <w:lang w:eastAsia="zh-TW"/>
        </w:rPr>
        <w:t>Selection</w:t>
      </w:r>
    </w:p>
    <w:p w:rsidR="007E3B8C" w:rsidRPr="003C2ED3" w:rsidRDefault="00B55057" w:rsidP="00B55057">
      <w:pPr>
        <w:ind w:firstLine="144"/>
        <w:jc w:val="both"/>
        <w:rPr>
          <w:lang w:eastAsia="zh-TW"/>
        </w:rPr>
      </w:pPr>
      <w:r>
        <w:rPr>
          <w:rFonts w:hint="eastAsia"/>
          <w:lang w:eastAsia="zh-TW"/>
        </w:rPr>
        <w:t xml:space="preserve">Send </w:t>
      </w:r>
      <w:r>
        <w:rPr>
          <w:lang w:eastAsia="zh-TW"/>
        </w:rPr>
        <w:t>the</w:t>
      </w:r>
      <w:r>
        <w:rPr>
          <w:rFonts w:hint="eastAsia"/>
          <w:lang w:eastAsia="zh-TW"/>
        </w:rPr>
        <w:t xml:space="preserve"> individuals </w:t>
      </w:r>
      <w:r>
        <w:rPr>
          <w:lang w:eastAsia="zh-TW"/>
        </w:rPr>
        <w:t xml:space="preserve">as factor, and use them to play some games. Then use the result as evaluation function. </w:t>
      </w:r>
      <w:r>
        <w:rPr>
          <w:rFonts w:hint="eastAsia"/>
          <w:lang w:eastAsia="zh-TW"/>
        </w:rPr>
        <w:t xml:space="preserve"> </w:t>
      </w:r>
      <w:r w:rsidR="00A97154">
        <w:rPr>
          <w:lang w:eastAsia="zh-TW"/>
        </w:rPr>
        <w:t>For example, we have an individual “3,</w:t>
      </w:r>
      <w:r w:rsidR="00B7241D">
        <w:rPr>
          <w:lang w:eastAsia="zh-TW"/>
        </w:rPr>
        <w:t xml:space="preserve"> </w:t>
      </w:r>
      <w:r w:rsidR="00A97154">
        <w:rPr>
          <w:lang w:eastAsia="zh-TW"/>
        </w:rPr>
        <w:t>-4,</w:t>
      </w:r>
      <w:r w:rsidR="00B7241D">
        <w:rPr>
          <w:lang w:eastAsia="zh-TW"/>
        </w:rPr>
        <w:t xml:space="preserve"> </w:t>
      </w:r>
      <w:r w:rsidR="00A97154">
        <w:rPr>
          <w:lang w:eastAsia="zh-TW"/>
        </w:rPr>
        <w:t>2,</w:t>
      </w:r>
      <w:r w:rsidR="00B7241D">
        <w:rPr>
          <w:lang w:eastAsia="zh-TW"/>
        </w:rPr>
        <w:t xml:space="preserve"> </w:t>
      </w:r>
      <w:r w:rsidR="00A97154">
        <w:rPr>
          <w:lang w:eastAsia="zh-TW"/>
        </w:rPr>
        <w:t>6”, representing factors for enemy distance, food distance, dangerousness  factor and middle line respectively, and by using it to play the game, we got a score. We will use that score as evaluation function for selection.</w:t>
      </w:r>
    </w:p>
    <w:p w:rsidR="007E3B8C" w:rsidRDefault="007E3B8C" w:rsidP="00362C7B">
      <w:pPr>
        <w:pStyle w:val="2"/>
        <w:rPr>
          <w:lang w:eastAsia="zh-TW"/>
        </w:rPr>
      </w:pPr>
      <w:r>
        <w:rPr>
          <w:rFonts w:hint="eastAsia"/>
          <w:lang w:eastAsia="zh-TW"/>
        </w:rPr>
        <w:t>Mutation</w:t>
      </w:r>
    </w:p>
    <w:p w:rsidR="00A97154" w:rsidRPr="00A97154" w:rsidRDefault="00CE4DE5" w:rsidP="00A97154">
      <w:pPr>
        <w:rPr>
          <w:lang w:eastAsia="zh-TW"/>
        </w:rPr>
      </w:pPr>
      <w:r>
        <w:rPr>
          <w:lang w:eastAsia="zh-TW"/>
        </w:rPr>
        <w:t>Just randomly c</w:t>
      </w:r>
      <w:r w:rsidR="00A97154">
        <w:rPr>
          <w:rFonts w:hint="eastAsia"/>
          <w:lang w:eastAsia="zh-TW"/>
        </w:rPr>
        <w:t xml:space="preserve">hoose a factor </w:t>
      </w:r>
      <w:r>
        <w:rPr>
          <w:lang w:eastAsia="zh-TW"/>
        </w:rPr>
        <w:t>in the generated offspring, and</w:t>
      </w:r>
      <w:r w:rsidR="00A97154">
        <w:rPr>
          <w:rFonts w:hint="eastAsia"/>
          <w:lang w:eastAsia="zh-TW"/>
        </w:rPr>
        <w:t xml:space="preserve"> revise it</w:t>
      </w:r>
      <w:r w:rsidR="00A97154">
        <w:rPr>
          <w:lang w:eastAsia="zh-TW"/>
        </w:rPr>
        <w:t>s value.</w:t>
      </w:r>
    </w:p>
    <w:p w:rsidR="00362C7B" w:rsidRDefault="00362C7B" w:rsidP="00362C7B">
      <w:pPr>
        <w:pStyle w:val="2"/>
        <w:rPr>
          <w:lang w:eastAsia="zh-TW"/>
        </w:rPr>
      </w:pPr>
      <w:r>
        <w:rPr>
          <w:rFonts w:hint="eastAsia"/>
          <w:lang w:eastAsia="zh-TW"/>
        </w:rPr>
        <w:t>Termination</w:t>
      </w:r>
    </w:p>
    <w:p w:rsidR="00ED4F00" w:rsidRPr="00ED4F00" w:rsidRDefault="00ED4F00" w:rsidP="00B55057">
      <w:pPr>
        <w:ind w:firstLine="144"/>
        <w:rPr>
          <w:lang w:eastAsia="zh-TW"/>
        </w:rPr>
      </w:pPr>
      <w:r>
        <w:rPr>
          <w:lang w:eastAsia="zh-TW"/>
        </w:rPr>
        <w:t xml:space="preserve">Assuming my strategy of behavior function if fixed, the </w:t>
      </w:r>
      <w:r w:rsidR="007E3B8C">
        <w:rPr>
          <w:lang w:eastAsia="zh-TW"/>
        </w:rPr>
        <w:t xml:space="preserve">termination will be the saturation of the population, i.e. the average score of each individual nearly fixed after a certain amount of generations. </w:t>
      </w:r>
    </w:p>
    <w:p w:rsidR="003C2ED3" w:rsidRPr="003C2ED3" w:rsidRDefault="003C2ED3" w:rsidP="003C2ED3">
      <w:pPr>
        <w:rPr>
          <w:sz w:val="16"/>
          <w:szCs w:val="16"/>
          <w:lang w:eastAsia="zh-TW"/>
        </w:rPr>
      </w:pPr>
      <w:r>
        <w:rPr>
          <w:rFonts w:hint="eastAsia"/>
          <w:noProof/>
          <w:lang w:eastAsia="zh-TW"/>
        </w:rPr>
        <w:drawing>
          <wp:inline distT="0" distB="0" distL="0" distR="0">
            <wp:extent cx="3260725" cy="1633235"/>
            <wp:effectExtent l="0" t="0" r="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2648" cy="1659242"/>
                    </a:xfrm>
                    <a:prstGeom prst="rect">
                      <a:avLst/>
                    </a:prstGeom>
                    <a:noFill/>
                    <a:ln>
                      <a:noFill/>
                    </a:ln>
                  </pic:spPr>
                </pic:pic>
              </a:graphicData>
            </a:graphic>
          </wp:inline>
        </w:drawing>
      </w:r>
      <w:r>
        <w:rPr>
          <w:rFonts w:hint="eastAsia"/>
          <w:sz w:val="16"/>
          <w:szCs w:val="16"/>
          <w:lang w:eastAsia="zh-TW"/>
        </w:rPr>
        <w:t xml:space="preserve">Figure 4. </w:t>
      </w:r>
      <w:r w:rsidR="00A56BBE">
        <w:rPr>
          <w:sz w:val="16"/>
          <w:szCs w:val="16"/>
          <w:lang w:eastAsia="zh-TW"/>
        </w:rPr>
        <w:t>Illustration of GA representation. The numbers are the factors for weights and features in an agent. Each individual represent a factor set for an agent.</w:t>
      </w:r>
    </w:p>
    <w:p w:rsidR="001768CE" w:rsidRDefault="001768CE" w:rsidP="00AF746A">
      <w:pPr>
        <w:pStyle w:val="1"/>
        <w:keepNext w:val="0"/>
        <w:widowControl w:val="0"/>
        <w:rPr>
          <w:lang w:eastAsia="zh-TW"/>
        </w:rPr>
      </w:pPr>
      <w:r>
        <w:rPr>
          <w:rFonts w:hint="eastAsia"/>
          <w:lang w:eastAsia="zh-TW"/>
        </w:rPr>
        <w:t>Experimental setup</w:t>
      </w:r>
      <w:r>
        <w:rPr>
          <w:lang w:eastAsia="zh-TW"/>
        </w:rPr>
        <w:t>s</w:t>
      </w:r>
    </w:p>
    <w:p w:rsidR="00350B07" w:rsidRDefault="00A610F6" w:rsidP="00B55057">
      <w:pPr>
        <w:widowControl w:val="0"/>
        <w:ind w:firstLine="144"/>
        <w:jc w:val="both"/>
        <w:rPr>
          <w:lang w:eastAsia="zh-TW"/>
        </w:rPr>
      </w:pPr>
      <w:r>
        <w:rPr>
          <w:rFonts w:hint="eastAsia"/>
          <w:lang w:eastAsia="zh-TW"/>
        </w:rPr>
        <w:t xml:space="preserve">I actually have a lot more thoughts than the experiment and the source </w:t>
      </w:r>
      <w:r w:rsidR="00B55057">
        <w:rPr>
          <w:lang w:eastAsia="zh-TW"/>
        </w:rPr>
        <w:t>code I present</w:t>
      </w:r>
      <w:r>
        <w:rPr>
          <w:rFonts w:hint="eastAsia"/>
          <w:lang w:eastAsia="zh-TW"/>
        </w:rPr>
        <w:t xml:space="preserve">. </w:t>
      </w:r>
      <w:r>
        <w:rPr>
          <w:lang w:eastAsia="zh-TW"/>
        </w:rPr>
        <w:t>However, due to the limitation of time, I’ve simplify some parts, which will all be listed in this section.</w:t>
      </w:r>
    </w:p>
    <w:p w:rsidR="007C178A" w:rsidRPr="007C178A" w:rsidRDefault="000A6591" w:rsidP="007C178A">
      <w:pPr>
        <w:pStyle w:val="2"/>
      </w:pPr>
      <w:r w:rsidRPr="007C178A">
        <w:t>E</w:t>
      </w:r>
      <w:r w:rsidR="007C178A" w:rsidRPr="007C178A">
        <w:t>xperiment reproduce</w:t>
      </w:r>
    </w:p>
    <w:p w:rsidR="0051134B" w:rsidRDefault="000A6591" w:rsidP="001D14A7">
      <w:pPr>
        <w:ind w:firstLine="144"/>
        <w:jc w:val="both"/>
        <w:rPr>
          <w:lang w:eastAsia="zh-TW"/>
        </w:rPr>
      </w:pPr>
      <w:r>
        <w:rPr>
          <w:lang w:eastAsia="zh-TW"/>
        </w:rPr>
        <w:t xml:space="preserve">The whole project is written in python. </w:t>
      </w:r>
      <w:r w:rsidR="0051134B">
        <w:rPr>
          <w:lang w:eastAsia="zh-TW"/>
        </w:rPr>
        <w:t xml:space="preserve">Some important functions will be listed in this stage. As to further information, please read the manual or </w:t>
      </w:r>
      <w:r w:rsidR="008A6CD3">
        <w:rPr>
          <w:lang w:eastAsia="zh-TW"/>
        </w:rPr>
        <w:t>use the help option in the program</w:t>
      </w:r>
      <w:r w:rsidR="0051134B">
        <w:rPr>
          <w:lang w:eastAsia="zh-TW"/>
        </w:rPr>
        <w:t>.</w:t>
      </w:r>
      <w:r w:rsidR="0051134B">
        <w:rPr>
          <w:lang w:eastAsia="zh-TW"/>
        </w:rPr>
        <w:br/>
      </w:r>
      <w:r w:rsidR="001D14A7">
        <w:rPr>
          <w:lang w:eastAsia="zh-TW"/>
        </w:rPr>
        <w:t>To execute the m</w:t>
      </w:r>
      <w:r w:rsidR="001D14A7">
        <w:rPr>
          <w:rFonts w:hint="eastAsia"/>
          <w:lang w:eastAsia="zh-TW"/>
        </w:rPr>
        <w:t>ain program, use:</w:t>
      </w:r>
      <w:r w:rsidR="008A6CD3">
        <w:rPr>
          <w:rFonts w:hint="eastAsia"/>
          <w:lang w:eastAsia="zh-TW"/>
        </w:rPr>
        <w:t xml:space="preserve"> python </w:t>
      </w:r>
      <w:r w:rsidR="008A6CD3">
        <w:rPr>
          <w:lang w:eastAsia="zh-TW"/>
        </w:rPr>
        <w:t>capture.py</w:t>
      </w:r>
      <w:r w:rsidR="001D14A7">
        <w:rPr>
          <w:lang w:eastAsia="zh-TW"/>
        </w:rPr>
        <w:t>, and add options listed here:</w:t>
      </w:r>
    </w:p>
    <w:p w:rsidR="00041266" w:rsidRPr="008A6CD3" w:rsidRDefault="00041266" w:rsidP="00041266">
      <w:pPr>
        <w:pStyle w:val="3"/>
        <w:rPr>
          <w:lang w:eastAsia="zh-TW"/>
        </w:rPr>
      </w:pPr>
      <w:r>
        <w:rPr>
          <w:lang w:eastAsia="zh-TW"/>
        </w:rPr>
        <w:lastRenderedPageBreak/>
        <w:t>O</w:t>
      </w:r>
      <w:r>
        <w:rPr>
          <w:rFonts w:hint="eastAsia"/>
          <w:lang w:eastAsia="zh-TW"/>
        </w:rPr>
        <w:t xml:space="preserve">ption </w:t>
      </w:r>
      <w:r>
        <w:rPr>
          <w:lang w:eastAsia="zh-TW"/>
        </w:rPr>
        <w:t>“-l”: Assign layout, ex: -l contest01Capture</w:t>
      </w:r>
    </w:p>
    <w:p w:rsidR="00041266" w:rsidRDefault="00041266" w:rsidP="00041266">
      <w:pPr>
        <w:pStyle w:val="3"/>
        <w:rPr>
          <w:lang w:eastAsia="zh-TW"/>
        </w:rPr>
      </w:pPr>
      <w:r>
        <w:rPr>
          <w:rFonts w:hint="eastAsia"/>
          <w:lang w:eastAsia="zh-TW"/>
        </w:rPr>
        <w:t xml:space="preserve">Option </w:t>
      </w:r>
      <w:r>
        <w:rPr>
          <w:lang w:eastAsia="zh-TW"/>
        </w:rPr>
        <w:t xml:space="preserve">“-b,-r”: Assign Team for blue/red team, ex:   -b </w:t>
      </w:r>
      <w:proofErr w:type="spellStart"/>
      <w:r>
        <w:rPr>
          <w:lang w:eastAsia="zh-TW"/>
        </w:rPr>
        <w:t>ShuaiTeam</w:t>
      </w:r>
      <w:proofErr w:type="spellEnd"/>
    </w:p>
    <w:p w:rsidR="00041266" w:rsidRDefault="00041266" w:rsidP="00041266">
      <w:pPr>
        <w:pStyle w:val="3"/>
        <w:rPr>
          <w:lang w:eastAsia="zh-TW"/>
        </w:rPr>
      </w:pPr>
      <w:r>
        <w:rPr>
          <w:rFonts w:hint="eastAsia"/>
          <w:lang w:eastAsia="zh-TW"/>
        </w:rPr>
        <w:t xml:space="preserve">Option </w:t>
      </w:r>
      <w:r>
        <w:rPr>
          <w:lang w:eastAsia="zh-TW"/>
        </w:rPr>
        <w:t>“-h”: Show the help page with all options</w:t>
      </w:r>
    </w:p>
    <w:p w:rsidR="00041266" w:rsidRPr="00041266" w:rsidRDefault="00041266" w:rsidP="00041266">
      <w:pPr>
        <w:jc w:val="both"/>
        <w:rPr>
          <w:lang w:eastAsia="zh-TW"/>
        </w:rPr>
      </w:pPr>
    </w:p>
    <w:p w:rsidR="008A6CD3" w:rsidRDefault="008A6CD3" w:rsidP="008A6CD3">
      <w:pPr>
        <w:pStyle w:val="3"/>
        <w:rPr>
          <w:lang w:eastAsia="zh-TW"/>
        </w:rPr>
      </w:pPr>
      <w:r>
        <w:rPr>
          <w:rFonts w:hint="eastAsia"/>
          <w:lang w:eastAsia="zh-TW"/>
        </w:rPr>
        <w:t xml:space="preserve">Option </w:t>
      </w:r>
      <w:r>
        <w:rPr>
          <w:lang w:eastAsia="zh-TW"/>
        </w:rPr>
        <w:t>“--</w:t>
      </w:r>
      <w:proofErr w:type="spellStart"/>
      <w:r>
        <w:rPr>
          <w:lang w:eastAsia="zh-TW"/>
        </w:rPr>
        <w:t>redOpts</w:t>
      </w:r>
      <w:proofErr w:type="gramStart"/>
      <w:r>
        <w:rPr>
          <w:lang w:eastAsia="zh-TW"/>
        </w:rPr>
        <w:t>,blueOpts</w:t>
      </w:r>
      <w:proofErr w:type="spellEnd"/>
      <w:proofErr w:type="gramEnd"/>
      <w:r>
        <w:rPr>
          <w:lang w:eastAsia="zh-TW"/>
        </w:rPr>
        <w:t>”: Assign specific agent in the team, ex: --</w:t>
      </w:r>
      <w:proofErr w:type="spellStart"/>
      <w:r>
        <w:rPr>
          <w:lang w:eastAsia="zh-TW"/>
        </w:rPr>
        <w:t>redOpts</w:t>
      </w:r>
      <w:proofErr w:type="spellEnd"/>
      <w:r>
        <w:rPr>
          <w:lang w:eastAsia="zh-TW"/>
        </w:rPr>
        <w:t xml:space="preserve"> first=</w:t>
      </w:r>
      <w:proofErr w:type="spellStart"/>
      <w:r>
        <w:rPr>
          <w:lang w:eastAsia="zh-TW"/>
        </w:rPr>
        <w:t>blaagent,second</w:t>
      </w:r>
      <w:proofErr w:type="spellEnd"/>
      <w:r>
        <w:rPr>
          <w:lang w:eastAsia="zh-TW"/>
        </w:rPr>
        <w:t>=</w:t>
      </w:r>
      <w:proofErr w:type="spellStart"/>
      <w:r>
        <w:rPr>
          <w:lang w:eastAsia="zh-TW"/>
        </w:rPr>
        <w:t>blaagent</w:t>
      </w:r>
      <w:proofErr w:type="spellEnd"/>
    </w:p>
    <w:p w:rsidR="008A6CD3" w:rsidRPr="008A6CD3" w:rsidRDefault="008A6CD3" w:rsidP="008A6CD3">
      <w:pPr>
        <w:pStyle w:val="3"/>
        <w:rPr>
          <w:lang w:eastAsia="zh-TW"/>
        </w:rPr>
      </w:pPr>
      <w:r>
        <w:rPr>
          <w:lang w:eastAsia="zh-TW"/>
        </w:rPr>
        <w:t>–</w:t>
      </w:r>
      <w:r>
        <w:rPr>
          <w:rFonts w:hint="eastAsia"/>
          <w:lang w:eastAsia="zh-TW"/>
        </w:rPr>
        <w:t>keys0</w:t>
      </w:r>
      <w:r>
        <w:rPr>
          <w:lang w:eastAsia="zh-TW"/>
        </w:rPr>
        <w:t>,</w:t>
      </w:r>
      <w:r w:rsidR="00B51AE6">
        <w:rPr>
          <w:lang w:eastAsia="zh-TW"/>
        </w:rPr>
        <w:t xml:space="preserve"> </w:t>
      </w:r>
      <w:r>
        <w:rPr>
          <w:lang w:eastAsia="zh-TW"/>
        </w:rPr>
        <w:t>1,</w:t>
      </w:r>
      <w:r w:rsidR="00B51AE6">
        <w:rPr>
          <w:lang w:eastAsia="zh-TW"/>
        </w:rPr>
        <w:t xml:space="preserve"> </w:t>
      </w:r>
      <w:r>
        <w:rPr>
          <w:lang w:eastAsia="zh-TW"/>
        </w:rPr>
        <w:t>2,</w:t>
      </w:r>
      <w:r w:rsidR="00B51AE6">
        <w:rPr>
          <w:lang w:eastAsia="zh-TW"/>
        </w:rPr>
        <w:t xml:space="preserve"> </w:t>
      </w:r>
      <w:r>
        <w:rPr>
          <w:lang w:eastAsia="zh-TW"/>
        </w:rPr>
        <w:t>3: Control agent with index 0,1,2,3 with keyboard</w:t>
      </w:r>
    </w:p>
    <w:p w:rsidR="00476FD1" w:rsidRDefault="00476FD1" w:rsidP="007C178A">
      <w:pPr>
        <w:pStyle w:val="2"/>
        <w:rPr>
          <w:lang w:eastAsia="zh-TW"/>
        </w:rPr>
      </w:pPr>
      <w:r>
        <w:rPr>
          <w:rFonts w:hint="eastAsia"/>
          <w:lang w:eastAsia="zh-TW"/>
        </w:rPr>
        <w:t>Included features</w:t>
      </w:r>
      <w:r w:rsidR="00D00ED5">
        <w:rPr>
          <w:lang w:eastAsia="zh-TW"/>
        </w:rPr>
        <w:t xml:space="preserve"> and weights</w:t>
      </w:r>
    </w:p>
    <w:p w:rsidR="00490239" w:rsidRDefault="00490239" w:rsidP="00F577B8">
      <w:pPr>
        <w:ind w:firstLine="144"/>
        <w:jc w:val="both"/>
        <w:rPr>
          <w:lang w:eastAsia="zh-TW"/>
        </w:rPr>
      </w:pPr>
      <w:r>
        <w:rPr>
          <w:lang w:eastAsia="zh-TW"/>
        </w:rPr>
        <w:t xml:space="preserve">Below are the features I implemented with detail described, each of them will be bounded with a </w:t>
      </w:r>
      <w:r w:rsidR="00D00ED5">
        <w:rPr>
          <w:lang w:eastAsia="zh-TW"/>
        </w:rPr>
        <w:t>correspondent</w:t>
      </w:r>
      <w:r>
        <w:rPr>
          <w:lang w:eastAsia="zh-TW"/>
        </w:rPr>
        <w:t xml:space="preserve"> weight</w:t>
      </w:r>
      <w:r w:rsidR="00D1129A">
        <w:rPr>
          <w:lang w:eastAsia="zh-TW"/>
        </w:rPr>
        <w:t xml:space="preserve">. You may notice there are some feature with a trailing ‘2’ in its name. It is the square of the original value. For example, feature ‘A2’ is actually the square of feature ‘A’. The inspiration for this implementation is “Newton’s law of universal gravitation” [5], which the universal gravity between two object is the square of the distance between them. And this make me think that maybe is force to attract </w:t>
      </w:r>
      <w:proofErr w:type="spellStart"/>
      <w:r w:rsidR="00D1129A">
        <w:rPr>
          <w:lang w:eastAsia="zh-TW"/>
        </w:rPr>
        <w:t>Pacman</w:t>
      </w:r>
      <w:proofErr w:type="spellEnd"/>
      <w:r w:rsidR="00D1129A">
        <w:rPr>
          <w:lang w:eastAsia="zh-TW"/>
        </w:rPr>
        <w:t xml:space="preserve"> to the food might also be the same.</w:t>
      </w:r>
      <w:r w:rsidR="007F75E3">
        <w:rPr>
          <w:lang w:eastAsia="zh-TW"/>
        </w:rPr>
        <w:t xml:space="preserve"> So I implement this idea to some of the distance based feature to test out if my thoughts is correct.</w:t>
      </w:r>
    </w:p>
    <w:p w:rsidR="00490239" w:rsidRDefault="00490239" w:rsidP="00476FD1">
      <w:pPr>
        <w:rPr>
          <w:lang w:eastAsia="zh-TW"/>
        </w:rPr>
      </w:pPr>
      <w:r>
        <w:rPr>
          <w:lang w:eastAsia="zh-TW"/>
        </w:rPr>
        <w:t>(1)</w:t>
      </w:r>
      <w:bookmarkStart w:id="0" w:name="_GoBack"/>
      <w:bookmarkEnd w:id="0"/>
    </w:p>
    <w:p w:rsidR="00476FD1" w:rsidRPr="00476FD1" w:rsidRDefault="00490239" w:rsidP="00476FD1">
      <w:pPr>
        <w:rPr>
          <w:lang w:eastAsia="zh-TW"/>
        </w:rPr>
      </w:pPr>
      <w:r>
        <w:rPr>
          <w:rFonts w:hint="eastAsia"/>
          <w:lang w:eastAsia="zh-TW"/>
        </w:rPr>
        <w:t xml:space="preserve">E </w:t>
      </w:r>
      <w:r>
        <w:rPr>
          <w:lang w:eastAsia="zh-TW"/>
        </w:rPr>
        <w:t xml:space="preserve">of </w:t>
      </w:r>
      <w:r>
        <w:rPr>
          <w:rFonts w:hint="eastAsia"/>
          <w:lang w:eastAsia="zh-TW"/>
        </w:rPr>
        <w:t>section 2</w:t>
      </w:r>
    </w:p>
    <w:p w:rsidR="007C178A" w:rsidRPr="007C178A" w:rsidRDefault="000E7FAE" w:rsidP="007C178A">
      <w:pPr>
        <w:pStyle w:val="2"/>
      </w:pPr>
      <w:r>
        <w:t>Layouts</w:t>
      </w:r>
    </w:p>
    <w:p w:rsidR="00C00971" w:rsidRDefault="00F63CF3" w:rsidP="008A6CD3">
      <w:pPr>
        <w:ind w:firstLine="144"/>
        <w:jc w:val="both"/>
        <w:rPr>
          <w:lang w:eastAsia="zh-TW"/>
        </w:rPr>
      </w:pPr>
      <w:r w:rsidRPr="000A6591">
        <w:rPr>
          <w:rFonts w:hint="eastAsia"/>
          <w:lang w:eastAsia="zh-TW"/>
        </w:rPr>
        <w:t xml:space="preserve">All the layouts are inside the </w:t>
      </w:r>
      <w:r w:rsidRPr="000A6591">
        <w:rPr>
          <w:lang w:eastAsia="zh-TW"/>
        </w:rPr>
        <w:t>“</w:t>
      </w:r>
      <w:r w:rsidRPr="000A6591">
        <w:rPr>
          <w:rFonts w:hint="eastAsia"/>
          <w:lang w:eastAsia="zh-TW"/>
        </w:rPr>
        <w:t>layouts</w:t>
      </w:r>
      <w:r w:rsidRPr="000A6591">
        <w:rPr>
          <w:lang w:eastAsia="zh-TW"/>
        </w:rPr>
        <w:t>” directory. In my experiments, the expected layouts are from “contest01Capture.lay” to “contest20Capture.lay”, which are the layouts they use for the competition. In these layouts,</w:t>
      </w:r>
      <w:r w:rsidR="000A6591">
        <w:rPr>
          <w:lang w:eastAsia="zh-TW"/>
        </w:rPr>
        <w:t xml:space="preserve"> the maze are differe</w:t>
      </w:r>
      <w:r w:rsidR="00343197">
        <w:rPr>
          <w:lang w:eastAsia="zh-TW"/>
        </w:rPr>
        <w:t xml:space="preserve">nt from one another, of course. </w:t>
      </w:r>
      <w:r w:rsidR="00246B1C">
        <w:rPr>
          <w:lang w:eastAsia="zh-TW"/>
        </w:rPr>
        <w:t>Although t</w:t>
      </w:r>
      <w:r w:rsidR="00343197">
        <w:rPr>
          <w:lang w:eastAsia="zh-TW"/>
        </w:rPr>
        <w:t xml:space="preserve">here are some other maps with “power pill”, </w:t>
      </w:r>
      <w:r w:rsidR="007822E4">
        <w:rPr>
          <w:lang w:eastAsia="zh-TW"/>
        </w:rPr>
        <w:t>notice that</w:t>
      </w:r>
      <w:r w:rsidR="001549A9">
        <w:rPr>
          <w:lang w:eastAsia="zh-TW"/>
        </w:rPr>
        <w:t xml:space="preserve"> </w:t>
      </w:r>
      <w:r w:rsidR="000A6591">
        <w:rPr>
          <w:lang w:eastAsia="zh-TW"/>
        </w:rPr>
        <w:t>all of the</w:t>
      </w:r>
      <w:r w:rsidR="00343197">
        <w:rPr>
          <w:lang w:eastAsia="zh-TW"/>
        </w:rPr>
        <w:t xml:space="preserve"> contest maps</w:t>
      </w:r>
      <w:r w:rsidR="000A6591">
        <w:rPr>
          <w:lang w:eastAsia="zh-TW"/>
        </w:rPr>
        <w:t xml:space="preserve"> have no “Power pill”</w:t>
      </w:r>
      <w:r w:rsidR="00343197">
        <w:rPr>
          <w:lang w:eastAsia="zh-TW"/>
        </w:rPr>
        <w:t xml:space="preserve"> on it</w:t>
      </w:r>
      <w:r w:rsidR="000A6591">
        <w:rPr>
          <w:lang w:eastAsia="zh-TW"/>
        </w:rPr>
        <w:t>.</w:t>
      </w:r>
    </w:p>
    <w:p w:rsidR="000E7FAE" w:rsidRDefault="000E7FAE" w:rsidP="000E7FAE">
      <w:pPr>
        <w:pStyle w:val="2"/>
        <w:rPr>
          <w:lang w:eastAsia="zh-TW"/>
        </w:rPr>
      </w:pPr>
      <w:r>
        <w:rPr>
          <w:rFonts w:hint="eastAsia"/>
          <w:lang w:eastAsia="zh-TW"/>
        </w:rPr>
        <w:t>T</w:t>
      </w:r>
      <w:r>
        <w:rPr>
          <w:lang w:eastAsia="zh-TW"/>
        </w:rPr>
        <w:t>raining</w:t>
      </w:r>
    </w:p>
    <w:p w:rsidR="006C4A9F" w:rsidRDefault="000E7FAE" w:rsidP="000E7FAE">
      <w:pPr>
        <w:ind w:firstLine="144"/>
        <w:jc w:val="both"/>
        <w:rPr>
          <w:lang w:eastAsia="zh-TW"/>
        </w:rPr>
      </w:pPr>
      <w:r>
        <w:rPr>
          <w:lang w:eastAsia="zh-TW"/>
        </w:rPr>
        <w:t xml:space="preserve">To train with GA, I write another program named “trainer.py”. It will call the “python capture.py” with the option we desire. It reads the trained data from a file </w:t>
      </w:r>
      <w:r w:rsidR="00E96999">
        <w:rPr>
          <w:lang w:eastAsia="zh-TW"/>
        </w:rPr>
        <w:t>in the directory</w:t>
      </w:r>
      <w:r>
        <w:rPr>
          <w:lang w:eastAsia="zh-TW"/>
        </w:rPr>
        <w:t xml:space="preserve"> “</w:t>
      </w:r>
      <w:r w:rsidR="00E96999">
        <w:rPr>
          <w:lang w:eastAsia="zh-TW"/>
        </w:rPr>
        <w:t>data</w:t>
      </w:r>
      <w:r>
        <w:rPr>
          <w:lang w:eastAsia="zh-TW"/>
        </w:rPr>
        <w:t xml:space="preserve">”, and </w:t>
      </w:r>
      <w:r w:rsidR="006C4A9F">
        <w:rPr>
          <w:lang w:eastAsia="zh-TW"/>
        </w:rPr>
        <w:t xml:space="preserve">after using finishing some games with those data, it </w:t>
      </w:r>
      <w:r>
        <w:rPr>
          <w:lang w:eastAsia="zh-TW"/>
        </w:rPr>
        <w:t xml:space="preserve">save the </w:t>
      </w:r>
      <w:r w:rsidR="006C4A9F">
        <w:rPr>
          <w:lang w:eastAsia="zh-TW"/>
        </w:rPr>
        <w:t xml:space="preserve">result – the </w:t>
      </w:r>
      <w:r>
        <w:rPr>
          <w:lang w:eastAsia="zh-TW"/>
        </w:rPr>
        <w:t>trained data to another file after this go.</w:t>
      </w:r>
    </w:p>
    <w:p w:rsidR="000E7FAE" w:rsidRPr="000E7FAE" w:rsidRDefault="000E7FAE" w:rsidP="000E7FAE">
      <w:pPr>
        <w:ind w:firstLine="144"/>
        <w:jc w:val="both"/>
        <w:rPr>
          <w:lang w:eastAsia="zh-TW"/>
        </w:rPr>
      </w:pPr>
      <w:r>
        <w:rPr>
          <w:lang w:eastAsia="zh-TW"/>
        </w:rPr>
        <w:t>In those files, numbers, which represent the uncertain factor</w:t>
      </w:r>
      <w:r>
        <w:rPr>
          <w:rFonts w:hint="eastAsia"/>
          <w:lang w:eastAsia="zh-TW"/>
        </w:rPr>
        <w:t xml:space="preserve"> </w:t>
      </w:r>
      <w:r>
        <w:rPr>
          <w:lang w:eastAsia="zh-TW"/>
        </w:rPr>
        <w:t xml:space="preserve">mentioned earlier, will be separated by space. In this way, it is easy for us to see how the population vary, </w:t>
      </w:r>
      <w:r w:rsidR="006A1703">
        <w:rPr>
          <w:lang w:eastAsia="zh-TW"/>
        </w:rPr>
        <w:t>in case anything goes wrong. W</w:t>
      </w:r>
      <w:r>
        <w:rPr>
          <w:lang w:eastAsia="zh-TW"/>
        </w:rPr>
        <w:t xml:space="preserve">e train our agent against </w:t>
      </w:r>
      <w:r w:rsidR="006A1703">
        <w:rPr>
          <w:lang w:eastAsia="zh-TW"/>
        </w:rPr>
        <w:t>other agents</w:t>
      </w:r>
      <w:r>
        <w:rPr>
          <w:lang w:eastAsia="zh-TW"/>
        </w:rPr>
        <w:t xml:space="preserve"> until all score of the individuals in the population are saturated.</w:t>
      </w:r>
      <w:r w:rsidR="00E96999">
        <w:rPr>
          <w:lang w:eastAsia="zh-TW"/>
        </w:rPr>
        <w:t xml:space="preserve"> The </w:t>
      </w:r>
      <w:r w:rsidR="006228C0">
        <w:rPr>
          <w:lang w:eastAsia="zh-TW"/>
        </w:rPr>
        <w:t xml:space="preserve">whole flow of the training process </w:t>
      </w:r>
      <w:r w:rsidR="00E96999">
        <w:rPr>
          <w:lang w:eastAsia="zh-TW"/>
        </w:rPr>
        <w:t>is shown in figure 5.</w:t>
      </w:r>
    </w:p>
    <w:p w:rsidR="000E7FAE" w:rsidRDefault="00741DE7" w:rsidP="009D757A">
      <w:pPr>
        <w:pStyle w:val="2"/>
        <w:rPr>
          <w:lang w:eastAsia="zh-TW"/>
        </w:rPr>
      </w:pPr>
      <w:r>
        <w:rPr>
          <w:lang w:eastAsia="zh-TW"/>
        </w:rPr>
        <w:t>Training and e</w:t>
      </w:r>
      <w:r w:rsidR="009D757A">
        <w:rPr>
          <w:rFonts w:hint="eastAsia"/>
          <w:lang w:eastAsia="zh-TW"/>
        </w:rPr>
        <w:t>valuation</w:t>
      </w:r>
    </w:p>
    <w:p w:rsidR="009D757A" w:rsidRDefault="00741DE7" w:rsidP="009D757A">
      <w:pPr>
        <w:ind w:firstLine="144"/>
        <w:jc w:val="both"/>
        <w:rPr>
          <w:lang w:eastAsia="zh-TW"/>
        </w:rPr>
      </w:pPr>
      <w:r>
        <w:rPr>
          <w:lang w:eastAsia="zh-TW"/>
        </w:rPr>
        <w:t xml:space="preserve">To train my agent, </w:t>
      </w:r>
      <w:r w:rsidR="009D757A">
        <w:rPr>
          <w:lang w:eastAsia="zh-TW"/>
        </w:rPr>
        <w:t xml:space="preserve">I use the provided </w:t>
      </w:r>
      <w:r>
        <w:rPr>
          <w:lang w:eastAsia="zh-TW"/>
        </w:rPr>
        <w:t>baseline agent</w:t>
      </w:r>
      <w:r w:rsidR="004440B9">
        <w:rPr>
          <w:lang w:eastAsia="zh-TW"/>
        </w:rPr>
        <w:t>. For each go of training, it’ll run thru all the layout as evaluation</w:t>
      </w:r>
      <w:r>
        <w:rPr>
          <w:lang w:eastAsia="zh-TW"/>
        </w:rPr>
        <w:t>. Then I compete the trained agents with other students’ agents who previously</w:t>
      </w:r>
      <w:r w:rsidR="009D757A">
        <w:rPr>
          <w:lang w:eastAsia="zh-TW"/>
        </w:rPr>
        <w:t xml:space="preserve"> </w:t>
      </w:r>
      <w:r>
        <w:rPr>
          <w:lang w:eastAsia="zh-TW"/>
        </w:rPr>
        <w:t xml:space="preserve">attain the Pacman CTF contest. </w:t>
      </w:r>
      <w:r w:rsidR="009D757A">
        <w:rPr>
          <w:lang w:eastAsia="zh-TW"/>
        </w:rPr>
        <w:t>In the end, the TA and professor in Berkeley</w:t>
      </w:r>
      <w:r w:rsidR="00FB7FF5">
        <w:rPr>
          <w:lang w:eastAsia="zh-TW"/>
        </w:rPr>
        <w:t xml:space="preserve"> of that AI class</w:t>
      </w:r>
      <w:r w:rsidR="009D757A">
        <w:rPr>
          <w:lang w:eastAsia="zh-TW"/>
        </w:rPr>
        <w:t xml:space="preserve"> didn’t reply my e-mail, </w:t>
      </w:r>
      <w:r w:rsidR="004440B9">
        <w:rPr>
          <w:lang w:eastAsia="zh-TW"/>
        </w:rPr>
        <w:t>so I just use the one I can find from the Internet. O</w:t>
      </w:r>
      <w:r w:rsidR="009D757A">
        <w:rPr>
          <w:lang w:eastAsia="zh-TW"/>
        </w:rPr>
        <w:t>therwise I could have compete and train against the best age</w:t>
      </w:r>
      <w:r>
        <w:rPr>
          <w:lang w:eastAsia="zh-TW"/>
        </w:rPr>
        <w:t>nts in the competition</w:t>
      </w:r>
      <w:r w:rsidR="00E96999">
        <w:rPr>
          <w:lang w:eastAsia="zh-TW"/>
        </w:rPr>
        <w:t>.</w:t>
      </w:r>
    </w:p>
    <w:p w:rsidR="00D1129A" w:rsidRDefault="00D1129A" w:rsidP="009D757A">
      <w:pPr>
        <w:ind w:firstLine="144"/>
        <w:jc w:val="both"/>
        <w:rPr>
          <w:lang w:eastAsia="zh-TW"/>
        </w:rPr>
      </w:pPr>
    </w:p>
    <w:p w:rsidR="00D1129A" w:rsidRDefault="00D1129A" w:rsidP="009D757A">
      <w:pPr>
        <w:ind w:firstLine="144"/>
        <w:jc w:val="both"/>
        <w:rPr>
          <w:lang w:eastAsia="zh-TW"/>
        </w:rPr>
      </w:pPr>
    </w:p>
    <w:p w:rsidR="00D1129A" w:rsidRDefault="00D1129A" w:rsidP="009D757A">
      <w:pPr>
        <w:ind w:firstLine="144"/>
        <w:jc w:val="both"/>
        <w:rPr>
          <w:lang w:eastAsia="zh-TW"/>
        </w:rPr>
      </w:pPr>
    </w:p>
    <w:p w:rsidR="00041266" w:rsidRDefault="00041266" w:rsidP="009D757A">
      <w:pPr>
        <w:ind w:firstLine="144"/>
        <w:jc w:val="both"/>
        <w:rPr>
          <w:lang w:eastAsia="zh-TW"/>
        </w:rPr>
      </w:pPr>
    </w:p>
    <w:p w:rsidR="006228C0" w:rsidRDefault="006228C0" w:rsidP="006228C0">
      <w:pPr>
        <w:jc w:val="both"/>
        <w:rPr>
          <w:lang w:eastAsia="zh-TW"/>
        </w:rPr>
      </w:pPr>
      <w:r>
        <w:rPr>
          <w:noProof/>
          <w:lang w:eastAsia="zh-TW"/>
        </w:rPr>
        <w:drawing>
          <wp:inline distT="0" distB="0" distL="0" distR="0">
            <wp:extent cx="3163998" cy="1300245"/>
            <wp:effectExtent l="0" t="0" r="0" b="0"/>
            <wp:docPr id="9" name="圖片 9" descr="C:\Users\Administrator\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flowcha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0772" cy="1323576"/>
                    </a:xfrm>
                    <a:prstGeom prst="rect">
                      <a:avLst/>
                    </a:prstGeom>
                    <a:noFill/>
                    <a:ln>
                      <a:noFill/>
                    </a:ln>
                  </pic:spPr>
                </pic:pic>
              </a:graphicData>
            </a:graphic>
          </wp:inline>
        </w:drawing>
      </w:r>
    </w:p>
    <w:p w:rsidR="006228C0" w:rsidRDefault="006228C0" w:rsidP="006228C0">
      <w:pPr>
        <w:jc w:val="both"/>
        <w:rPr>
          <w:sz w:val="16"/>
          <w:szCs w:val="16"/>
          <w:lang w:eastAsia="zh-TW"/>
        </w:rPr>
      </w:pPr>
    </w:p>
    <w:p w:rsidR="006228C0" w:rsidRPr="006228C0" w:rsidRDefault="006228C0" w:rsidP="006228C0">
      <w:pPr>
        <w:jc w:val="both"/>
        <w:rPr>
          <w:sz w:val="16"/>
          <w:szCs w:val="16"/>
          <w:lang w:eastAsia="zh-TW"/>
        </w:rPr>
      </w:pPr>
      <w:r>
        <w:rPr>
          <w:rFonts w:hint="eastAsia"/>
          <w:sz w:val="16"/>
          <w:szCs w:val="16"/>
          <w:lang w:eastAsia="zh-TW"/>
        </w:rPr>
        <w:t xml:space="preserve">Figure </w:t>
      </w:r>
      <w:r>
        <w:rPr>
          <w:sz w:val="16"/>
          <w:szCs w:val="16"/>
          <w:lang w:eastAsia="zh-TW"/>
        </w:rPr>
        <w:t>5 shows the flow of the training process. As you can see, it’s actually steps in GA. The whole training system just use file I/O to keep record of the data and help use to train our agents. It is also good to use when you try to tune the interaction function, since you can test the recorded data manually and make some improvement.</w:t>
      </w:r>
    </w:p>
    <w:p w:rsidR="00462C24" w:rsidRPr="00BA0495" w:rsidRDefault="00842BD5" w:rsidP="00AF746A">
      <w:pPr>
        <w:pStyle w:val="1"/>
        <w:keepNext w:val="0"/>
        <w:widowControl w:val="0"/>
        <w:rPr>
          <w:lang w:eastAsia="zh-TW"/>
        </w:rPr>
      </w:pPr>
      <w:r w:rsidRPr="00BA0495">
        <w:rPr>
          <w:rFonts w:hint="eastAsia"/>
          <w:lang w:eastAsia="zh-TW"/>
        </w:rPr>
        <w:t>Result</w:t>
      </w:r>
    </w:p>
    <w:p w:rsidR="00CE2E13" w:rsidRPr="002D7FD2" w:rsidRDefault="00CE2E13" w:rsidP="00AF746A">
      <w:pPr>
        <w:widowControl w:val="0"/>
        <w:rPr>
          <w:highlight w:val="yellow"/>
          <w:lang w:eastAsia="zh-TW"/>
        </w:rPr>
      </w:pPr>
    </w:p>
    <w:p w:rsidR="00462C24" w:rsidRDefault="00842BD5" w:rsidP="003C721C">
      <w:pPr>
        <w:pStyle w:val="1"/>
        <w:rPr>
          <w:lang w:eastAsia="zh-TW"/>
        </w:rPr>
      </w:pPr>
      <w:r w:rsidRPr="00BA0495">
        <w:rPr>
          <w:rFonts w:hint="eastAsia"/>
          <w:lang w:eastAsia="zh-TW"/>
        </w:rPr>
        <w:t>Conclusion</w:t>
      </w:r>
    </w:p>
    <w:p w:rsidR="003C721C" w:rsidRPr="00BA0495" w:rsidRDefault="003C721C" w:rsidP="00352369">
      <w:pPr>
        <w:widowControl w:val="0"/>
        <w:jc w:val="both"/>
        <w:rPr>
          <w:rFonts w:hint="eastAsia"/>
          <w:lang w:eastAsia="zh-TW"/>
        </w:rPr>
      </w:pPr>
    </w:p>
    <w:p w:rsidR="003C721C" w:rsidRDefault="003C721C" w:rsidP="00F4026F">
      <w:pPr>
        <w:widowControl w:val="0"/>
        <w:ind w:firstLine="202"/>
        <w:jc w:val="both"/>
        <w:rPr>
          <w:lang w:eastAsia="zh-TW"/>
        </w:rPr>
      </w:pPr>
      <w:r>
        <w:rPr>
          <w:lang w:eastAsia="zh-TW"/>
        </w:rPr>
        <w:t>I found that in my method, how the human-defined feature function influence a lot on the result. If there are some flaw with the feature functions, then it is almost impossible to get a good result, no matter how you implement the GA.</w:t>
      </w:r>
      <w:r w:rsidR="00F4026F">
        <w:rPr>
          <w:rFonts w:hint="eastAsia"/>
          <w:lang w:eastAsia="zh-TW"/>
        </w:rPr>
        <w:t xml:space="preserve"> </w:t>
      </w:r>
      <w:r w:rsidR="00763277">
        <w:rPr>
          <w:lang w:eastAsia="zh-TW"/>
        </w:rPr>
        <w:t xml:space="preserve">And sometimes, due to the constriction on range of sight, it is </w:t>
      </w:r>
      <w:r w:rsidR="00B7241D">
        <w:rPr>
          <w:lang w:eastAsia="zh-TW"/>
        </w:rPr>
        <w:t>not that straight forward</w:t>
      </w:r>
      <w:r w:rsidR="00763277">
        <w:rPr>
          <w:lang w:eastAsia="zh-TW"/>
        </w:rPr>
        <w:t xml:space="preserve"> to realize the desired function. Maybe getting some method to </w:t>
      </w:r>
      <w:r w:rsidR="00A773A0">
        <w:rPr>
          <w:lang w:eastAsia="zh-TW"/>
        </w:rPr>
        <w:t>help me with constructing these functions. But I think the advantage is, one can tune these feature functions if they think something is not quite right. With a structural method like neuro-network, it might be difficult to solve some subtle problems.</w:t>
      </w:r>
    </w:p>
    <w:p w:rsidR="003C721C" w:rsidRDefault="003C721C" w:rsidP="00FB7FF5">
      <w:pPr>
        <w:widowControl w:val="0"/>
        <w:ind w:firstLine="202"/>
        <w:jc w:val="both"/>
        <w:rPr>
          <w:lang w:eastAsia="zh-TW"/>
        </w:rPr>
      </w:pPr>
      <w:r>
        <w:rPr>
          <w:lang w:eastAsia="zh-TW"/>
        </w:rPr>
        <w:t>A</w:t>
      </w:r>
      <w:r w:rsidR="00042BDF">
        <w:rPr>
          <w:lang w:eastAsia="zh-TW"/>
        </w:rPr>
        <w:t>s to the future work, I am thinking about adding th</w:t>
      </w:r>
      <w:r w:rsidR="00966D35">
        <w:rPr>
          <w:lang w:eastAsia="zh-TW"/>
        </w:rPr>
        <w:t>e concept of Pareto front to</w:t>
      </w:r>
      <w:r w:rsidR="00042BDF">
        <w:rPr>
          <w:lang w:eastAsia="zh-TW"/>
        </w:rPr>
        <w:t xml:space="preserve"> </w:t>
      </w:r>
      <w:r w:rsidR="00966D35">
        <w:rPr>
          <w:lang w:eastAsia="zh-TW"/>
        </w:rPr>
        <w:t xml:space="preserve">GA </w:t>
      </w:r>
      <w:r w:rsidR="00042BDF">
        <w:rPr>
          <w:lang w:eastAsia="zh-TW"/>
        </w:rPr>
        <w:t xml:space="preserve">evaluation, which might help. </w:t>
      </w:r>
      <w:r>
        <w:rPr>
          <w:lang w:eastAsia="zh-TW"/>
        </w:rPr>
        <w:t>And</w:t>
      </w:r>
      <w:r w:rsidR="00C03219">
        <w:rPr>
          <w:lang w:eastAsia="zh-TW"/>
        </w:rPr>
        <w:t xml:space="preserve"> </w:t>
      </w:r>
      <w:r>
        <w:rPr>
          <w:lang w:eastAsia="zh-TW"/>
        </w:rPr>
        <w:t>how to optimize the feature functions might also be an issue.</w:t>
      </w:r>
      <w:r w:rsidR="00966D35">
        <w:rPr>
          <w:lang w:eastAsia="zh-TW"/>
        </w:rPr>
        <w:t xml:space="preserve"> And although there is a little cooperation between my two agents, I still find the cooperation too weak. </w:t>
      </w:r>
      <w:r w:rsidR="00612860">
        <w:rPr>
          <w:lang w:eastAsia="zh-TW"/>
        </w:rPr>
        <w:t>There must be some way to enforce the cooperation between the two.</w:t>
      </w:r>
    </w:p>
    <w:p w:rsidR="00842BD5" w:rsidRPr="009D757A" w:rsidRDefault="003C721C" w:rsidP="00FB7FF5">
      <w:pPr>
        <w:widowControl w:val="0"/>
        <w:ind w:firstLine="202"/>
        <w:jc w:val="both"/>
        <w:rPr>
          <w:lang w:eastAsia="zh-TW"/>
        </w:rPr>
      </w:pPr>
      <w:r>
        <w:rPr>
          <w:lang w:eastAsia="zh-TW"/>
        </w:rPr>
        <w:t xml:space="preserve">This is the first time I have done something like this project. From studying the paper, finding what I should do, organizing the method, and presenting my own work as an IEEE format paper, I have really learned a lot. </w:t>
      </w:r>
      <w:r w:rsidR="00FB7FF5">
        <w:rPr>
          <w:lang w:eastAsia="zh-TW"/>
        </w:rPr>
        <w:t>Overall, to me, this final project was quite a fun and challenging experience.</w:t>
      </w:r>
    </w:p>
    <w:p w:rsidR="00097834" w:rsidRPr="000C6527" w:rsidRDefault="00097834" w:rsidP="00AF746A">
      <w:pPr>
        <w:pStyle w:val="ReferenceHead"/>
        <w:keepNext w:val="0"/>
        <w:widowControl w:val="0"/>
      </w:pPr>
      <w:r w:rsidRPr="000C6527">
        <w:t>References</w:t>
      </w:r>
    </w:p>
    <w:p w:rsidR="002751BB" w:rsidRPr="00D70839" w:rsidRDefault="002751BB" w:rsidP="00AF746A">
      <w:pPr>
        <w:pStyle w:val="References"/>
        <w:widowControl w:val="0"/>
        <w:numPr>
          <w:ilvl w:val="0"/>
          <w:numId w:val="0"/>
        </w:numPr>
        <w:ind w:left="360" w:hanging="360"/>
        <w:rPr>
          <w:sz w:val="18"/>
          <w:szCs w:val="18"/>
        </w:rPr>
      </w:pPr>
      <w:r>
        <w:rPr>
          <w:rFonts w:ascii="CMR8" w:hAnsi="CMR8" w:cs="CMR8"/>
          <w:lang w:eastAsia="zh-TW"/>
        </w:rPr>
        <w:t>[1]</w:t>
      </w:r>
      <w:r>
        <w:rPr>
          <w:rFonts w:ascii="CMR8" w:hAnsi="CMR8" w:cs="CMR8"/>
          <w:lang w:eastAsia="zh-TW"/>
        </w:rPr>
        <w:tab/>
      </w:r>
      <w:r w:rsidR="00D70839" w:rsidRPr="00D70839">
        <w:rPr>
          <w:sz w:val="18"/>
          <w:szCs w:val="18"/>
          <w:lang w:eastAsia="zh-TW"/>
        </w:rPr>
        <w:t xml:space="preserve">Jacob </w:t>
      </w:r>
      <w:proofErr w:type="spellStart"/>
      <w:r w:rsidR="00D70839" w:rsidRPr="00D70839">
        <w:rPr>
          <w:sz w:val="18"/>
          <w:szCs w:val="18"/>
          <w:lang w:eastAsia="zh-TW"/>
        </w:rPr>
        <w:t>Schrum</w:t>
      </w:r>
      <w:proofErr w:type="spellEnd"/>
      <w:r w:rsidR="00D70839" w:rsidRPr="00D70839">
        <w:rPr>
          <w:sz w:val="18"/>
          <w:szCs w:val="18"/>
          <w:lang w:eastAsia="zh-TW"/>
        </w:rPr>
        <w:t xml:space="preserve"> and </w:t>
      </w:r>
      <w:proofErr w:type="spellStart"/>
      <w:r w:rsidR="00D70839" w:rsidRPr="00D70839">
        <w:rPr>
          <w:sz w:val="18"/>
          <w:szCs w:val="18"/>
          <w:lang w:eastAsia="zh-TW"/>
        </w:rPr>
        <w:t>Risto</w:t>
      </w:r>
      <w:proofErr w:type="spellEnd"/>
      <w:r w:rsidR="00D70839" w:rsidRPr="00D70839">
        <w:rPr>
          <w:sz w:val="18"/>
          <w:szCs w:val="18"/>
          <w:lang w:eastAsia="zh-TW"/>
        </w:rPr>
        <w:t xml:space="preserve"> </w:t>
      </w:r>
      <w:proofErr w:type="spellStart"/>
      <w:r w:rsidR="00D70839" w:rsidRPr="00D70839">
        <w:rPr>
          <w:sz w:val="18"/>
          <w:szCs w:val="18"/>
          <w:lang w:eastAsia="zh-TW"/>
        </w:rPr>
        <w:t>Miikkulainen</w:t>
      </w:r>
      <w:proofErr w:type="spellEnd"/>
      <w:r w:rsidR="00D70839" w:rsidRPr="00D70839">
        <w:rPr>
          <w:sz w:val="18"/>
          <w:szCs w:val="18"/>
          <w:lang w:eastAsia="zh-TW"/>
        </w:rPr>
        <w:t xml:space="preserve">. </w:t>
      </w:r>
      <w:r w:rsidR="00D70839" w:rsidRPr="00D70839">
        <w:rPr>
          <w:sz w:val="18"/>
          <w:szCs w:val="18"/>
        </w:rPr>
        <w:t xml:space="preserve">Evolving Multimodal Behavior </w:t>
      </w:r>
      <w:proofErr w:type="gramStart"/>
      <w:r w:rsidR="00D70839" w:rsidRPr="00D70839">
        <w:rPr>
          <w:sz w:val="18"/>
          <w:szCs w:val="18"/>
        </w:rPr>
        <w:t>With</w:t>
      </w:r>
      <w:proofErr w:type="gramEnd"/>
      <w:r w:rsidR="00D70839" w:rsidRPr="00D70839">
        <w:rPr>
          <w:sz w:val="18"/>
          <w:szCs w:val="18"/>
        </w:rPr>
        <w:t xml:space="preserve"> Modular Neural Networks in Ms. </w:t>
      </w:r>
      <w:proofErr w:type="spellStart"/>
      <w:r w:rsidR="00D70839" w:rsidRPr="00D70839">
        <w:rPr>
          <w:sz w:val="18"/>
          <w:szCs w:val="18"/>
        </w:rPr>
        <w:t>PacMan</w:t>
      </w:r>
      <w:proofErr w:type="spellEnd"/>
    </w:p>
    <w:p w:rsidR="002751BB" w:rsidRPr="00D70839" w:rsidRDefault="00D70839" w:rsidP="00AF746A">
      <w:pPr>
        <w:widowControl w:val="0"/>
        <w:adjustRightInd w:val="0"/>
        <w:jc w:val="both"/>
        <w:rPr>
          <w:sz w:val="18"/>
          <w:szCs w:val="18"/>
          <w:lang w:eastAsia="zh-TW"/>
        </w:rPr>
      </w:pPr>
      <w:r>
        <w:rPr>
          <w:sz w:val="18"/>
          <w:szCs w:val="18"/>
          <w:lang w:eastAsia="zh-TW"/>
        </w:rPr>
        <w:t>[2]</w:t>
      </w:r>
      <w:r>
        <w:rPr>
          <w:sz w:val="18"/>
          <w:szCs w:val="18"/>
          <w:lang w:eastAsia="zh-TW"/>
        </w:rPr>
        <w:tab/>
      </w:r>
      <w:proofErr w:type="spellStart"/>
      <w:r w:rsidR="002751BB" w:rsidRPr="00D70839">
        <w:rPr>
          <w:sz w:val="18"/>
          <w:szCs w:val="18"/>
          <w:lang w:eastAsia="zh-TW"/>
        </w:rPr>
        <w:t>Brandstetter</w:t>
      </w:r>
      <w:proofErr w:type="spellEnd"/>
      <w:r w:rsidR="002751BB" w:rsidRPr="00D70839">
        <w:rPr>
          <w:sz w:val="18"/>
          <w:szCs w:val="18"/>
          <w:lang w:eastAsia="zh-TW"/>
        </w:rPr>
        <w:t xml:space="preserve"> and S. Ahmadi. Reactive control of Ms.</w:t>
      </w:r>
    </w:p>
    <w:p w:rsidR="002751BB" w:rsidRPr="00D70839" w:rsidRDefault="002751BB" w:rsidP="00AF746A">
      <w:pPr>
        <w:widowControl w:val="0"/>
        <w:adjustRightInd w:val="0"/>
        <w:ind w:left="202" w:firstLine="202"/>
        <w:jc w:val="both"/>
        <w:rPr>
          <w:sz w:val="18"/>
          <w:szCs w:val="18"/>
          <w:lang w:eastAsia="zh-TW"/>
        </w:rPr>
      </w:pPr>
      <w:r w:rsidRPr="00D70839">
        <w:rPr>
          <w:sz w:val="18"/>
          <w:szCs w:val="18"/>
          <w:lang w:eastAsia="zh-TW"/>
        </w:rPr>
        <w:t>Pac Man using information retrieval based on Genetic</w:t>
      </w:r>
    </w:p>
    <w:p w:rsidR="002751BB" w:rsidRPr="00D70839" w:rsidRDefault="002751BB" w:rsidP="00AF746A">
      <w:pPr>
        <w:pStyle w:val="References"/>
        <w:widowControl w:val="0"/>
        <w:numPr>
          <w:ilvl w:val="0"/>
          <w:numId w:val="0"/>
        </w:numPr>
        <w:ind w:left="360" w:firstLine="44"/>
        <w:rPr>
          <w:sz w:val="18"/>
          <w:szCs w:val="18"/>
          <w:lang w:eastAsia="zh-TW"/>
        </w:rPr>
      </w:pPr>
      <w:r w:rsidRPr="00D70839">
        <w:rPr>
          <w:sz w:val="18"/>
          <w:szCs w:val="18"/>
          <w:lang w:eastAsia="zh-TW"/>
        </w:rPr>
        <w:t>Programming</w:t>
      </w:r>
    </w:p>
    <w:p w:rsidR="002751BB" w:rsidRPr="00D70839" w:rsidRDefault="002751BB" w:rsidP="00AF746A">
      <w:pPr>
        <w:widowControl w:val="0"/>
        <w:adjustRightInd w:val="0"/>
        <w:ind w:left="360" w:hanging="360"/>
        <w:jc w:val="both"/>
        <w:rPr>
          <w:sz w:val="18"/>
          <w:szCs w:val="18"/>
          <w:lang w:eastAsia="zh-TW"/>
        </w:rPr>
      </w:pPr>
      <w:r w:rsidRPr="00D70839">
        <w:rPr>
          <w:sz w:val="18"/>
          <w:szCs w:val="18"/>
          <w:lang w:eastAsia="zh-TW"/>
        </w:rPr>
        <w:t>[3]</w:t>
      </w:r>
      <w:r w:rsidRPr="00D70839">
        <w:rPr>
          <w:sz w:val="18"/>
          <w:szCs w:val="18"/>
          <w:lang w:eastAsia="zh-TW"/>
        </w:rPr>
        <w:tab/>
      </w:r>
      <w:r w:rsidR="00D70839" w:rsidRPr="00D70839">
        <w:rPr>
          <w:sz w:val="18"/>
          <w:szCs w:val="18"/>
          <w:lang w:eastAsia="zh-TW"/>
        </w:rPr>
        <w:t xml:space="preserve">A. M. </w:t>
      </w:r>
      <w:proofErr w:type="spellStart"/>
      <w:r w:rsidR="00D70839" w:rsidRPr="00D70839">
        <w:rPr>
          <w:sz w:val="18"/>
          <w:szCs w:val="18"/>
          <w:lang w:eastAsia="zh-TW"/>
        </w:rPr>
        <w:t>Alhejali</w:t>
      </w:r>
      <w:proofErr w:type="spellEnd"/>
      <w:r w:rsidR="00D70839" w:rsidRPr="00D70839">
        <w:rPr>
          <w:sz w:val="18"/>
          <w:szCs w:val="18"/>
          <w:lang w:eastAsia="zh-TW"/>
        </w:rPr>
        <w:t xml:space="preserve"> and S. M. Lucas. Using a Training Camp with Genetic Programming to evolve </w:t>
      </w:r>
      <w:proofErr w:type="spellStart"/>
      <w:r w:rsidR="00D70839" w:rsidRPr="00D70839">
        <w:rPr>
          <w:sz w:val="18"/>
          <w:szCs w:val="18"/>
          <w:lang w:eastAsia="zh-TW"/>
        </w:rPr>
        <w:t>Ms</w:t>
      </w:r>
      <w:proofErr w:type="spellEnd"/>
      <w:r w:rsidR="00D70839" w:rsidRPr="00D70839">
        <w:rPr>
          <w:sz w:val="18"/>
          <w:szCs w:val="18"/>
          <w:lang w:eastAsia="zh-TW"/>
        </w:rPr>
        <w:t xml:space="preserve"> Pac-Man agents</w:t>
      </w:r>
    </w:p>
    <w:p w:rsidR="002751BB" w:rsidRDefault="002751BB" w:rsidP="00AF746A">
      <w:pPr>
        <w:pStyle w:val="References"/>
        <w:widowControl w:val="0"/>
        <w:numPr>
          <w:ilvl w:val="0"/>
          <w:numId w:val="0"/>
        </w:numPr>
        <w:ind w:left="360" w:hanging="360"/>
        <w:rPr>
          <w:sz w:val="18"/>
          <w:szCs w:val="18"/>
        </w:rPr>
      </w:pPr>
      <w:r w:rsidRPr="00D70839">
        <w:rPr>
          <w:sz w:val="18"/>
          <w:szCs w:val="18"/>
        </w:rPr>
        <w:t>[4]</w:t>
      </w:r>
      <w:r w:rsidRPr="00D70839">
        <w:rPr>
          <w:sz w:val="18"/>
          <w:szCs w:val="18"/>
        </w:rPr>
        <w:tab/>
      </w:r>
      <w:r w:rsidRPr="00D70839">
        <w:rPr>
          <w:sz w:val="18"/>
          <w:szCs w:val="18"/>
        </w:rPr>
        <w:tab/>
        <w:t xml:space="preserve">J. </w:t>
      </w:r>
      <w:proofErr w:type="spellStart"/>
      <w:r w:rsidRPr="00D70839">
        <w:rPr>
          <w:sz w:val="18"/>
          <w:szCs w:val="18"/>
        </w:rPr>
        <w:t>Schrum</w:t>
      </w:r>
      <w:proofErr w:type="spellEnd"/>
      <w:r w:rsidRPr="00D70839">
        <w:rPr>
          <w:sz w:val="18"/>
          <w:szCs w:val="18"/>
        </w:rPr>
        <w:t xml:space="preserve"> and R. </w:t>
      </w:r>
      <w:proofErr w:type="spellStart"/>
      <w:r w:rsidRPr="00D70839">
        <w:rPr>
          <w:sz w:val="18"/>
          <w:szCs w:val="18"/>
        </w:rPr>
        <w:t>Miikkulainen</w:t>
      </w:r>
      <w:proofErr w:type="spellEnd"/>
      <w:r w:rsidRPr="00D70839">
        <w:rPr>
          <w:sz w:val="18"/>
          <w:szCs w:val="18"/>
        </w:rPr>
        <w:t>. Evolving agent behavior in multi</w:t>
      </w:r>
      <w:r w:rsidR="00D70839">
        <w:rPr>
          <w:sz w:val="18"/>
          <w:szCs w:val="18"/>
        </w:rPr>
        <w:t>-</w:t>
      </w:r>
      <w:r w:rsidRPr="00D70839">
        <w:rPr>
          <w:sz w:val="18"/>
          <w:szCs w:val="18"/>
        </w:rPr>
        <w:t>objective domains using fitness-based shaping. In GECCO, 2010.</w:t>
      </w:r>
    </w:p>
    <w:p w:rsidR="00D1129A" w:rsidRDefault="00D1129A" w:rsidP="00AF746A">
      <w:pPr>
        <w:pStyle w:val="References"/>
        <w:widowControl w:val="0"/>
        <w:numPr>
          <w:ilvl w:val="0"/>
          <w:numId w:val="0"/>
        </w:numPr>
        <w:ind w:left="360" w:hanging="360"/>
        <w:rPr>
          <w:sz w:val="18"/>
          <w:szCs w:val="18"/>
        </w:rPr>
      </w:pPr>
    </w:p>
    <w:p w:rsidR="00D1129A" w:rsidRPr="00D70839" w:rsidRDefault="00D1129A" w:rsidP="00D1129A">
      <w:pPr>
        <w:pStyle w:val="References"/>
        <w:widowControl w:val="0"/>
        <w:numPr>
          <w:ilvl w:val="0"/>
          <w:numId w:val="0"/>
        </w:numPr>
        <w:ind w:left="360" w:hanging="360"/>
        <w:rPr>
          <w:sz w:val="18"/>
          <w:szCs w:val="18"/>
        </w:rPr>
      </w:pPr>
      <w:r>
        <w:rPr>
          <w:sz w:val="18"/>
          <w:szCs w:val="18"/>
        </w:rPr>
        <w:t>[5]ht</w:t>
      </w:r>
      <w:r w:rsidRPr="00D1129A">
        <w:rPr>
          <w:sz w:val="18"/>
          <w:szCs w:val="18"/>
        </w:rPr>
        <w:t>tps://en.wikipedia.org/wiki/Newton%27s_law_of_universal_gr</w:t>
      </w:r>
      <w:r w:rsidRPr="00D1129A">
        <w:rPr>
          <w:sz w:val="18"/>
          <w:szCs w:val="18"/>
        </w:rPr>
        <w:lastRenderedPageBreak/>
        <w:t>avitation</w:t>
      </w:r>
    </w:p>
    <w:sectPr w:rsidR="00D1129A" w:rsidRPr="00D70839" w:rsidSect="00895B02">
      <w:headerReference w:type="default" r:id="rId15"/>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F74" w:rsidRDefault="00393F74">
      <w:r>
        <w:separator/>
      </w:r>
    </w:p>
  </w:endnote>
  <w:endnote w:type="continuationSeparator" w:id="0">
    <w:p w:rsidR="00393F74" w:rsidRDefault="0039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F74" w:rsidRDefault="00393F74"/>
  </w:footnote>
  <w:footnote w:type="continuationSeparator" w:id="0">
    <w:p w:rsidR="00393F74" w:rsidRDefault="00393F74">
      <w:r>
        <w:continuationSeparator/>
      </w:r>
    </w:p>
  </w:footnote>
  <w:footnote w:id="1">
    <w:p w:rsidR="00895B02" w:rsidRDefault="00895B02">
      <w:pPr>
        <w:pStyle w:val="a4"/>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B02" w:rsidRDefault="00895B02">
    <w:pPr>
      <w:framePr w:wrap="auto" w:vAnchor="text" w:hAnchor="margin" w:xAlign="right" w:y="1"/>
    </w:pPr>
  </w:p>
  <w:p w:rsidR="00895B02" w:rsidRDefault="00895B02">
    <w:pPr>
      <w:ind w:right="360"/>
    </w:pPr>
  </w:p>
  <w:p w:rsidR="00895B02" w:rsidRDefault="00895B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AD48C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C75"/>
    <w:rsid w:val="00005F4B"/>
    <w:rsid w:val="00010F33"/>
    <w:rsid w:val="00021530"/>
    <w:rsid w:val="00025C9A"/>
    <w:rsid w:val="00041266"/>
    <w:rsid w:val="00042BDF"/>
    <w:rsid w:val="00052469"/>
    <w:rsid w:val="00080F3F"/>
    <w:rsid w:val="00081AD5"/>
    <w:rsid w:val="000828C6"/>
    <w:rsid w:val="00091C08"/>
    <w:rsid w:val="00097834"/>
    <w:rsid w:val="000A6591"/>
    <w:rsid w:val="000B26B8"/>
    <w:rsid w:val="000B3FF6"/>
    <w:rsid w:val="000C6527"/>
    <w:rsid w:val="000C704C"/>
    <w:rsid w:val="000D49B0"/>
    <w:rsid w:val="000E15CC"/>
    <w:rsid w:val="000E7FAE"/>
    <w:rsid w:val="000F46BE"/>
    <w:rsid w:val="00111661"/>
    <w:rsid w:val="00124CFA"/>
    <w:rsid w:val="00131871"/>
    <w:rsid w:val="00142C58"/>
    <w:rsid w:val="001549A9"/>
    <w:rsid w:val="00156274"/>
    <w:rsid w:val="00175112"/>
    <w:rsid w:val="001768CE"/>
    <w:rsid w:val="001843B4"/>
    <w:rsid w:val="00191143"/>
    <w:rsid w:val="00192A41"/>
    <w:rsid w:val="001C7508"/>
    <w:rsid w:val="001D14A7"/>
    <w:rsid w:val="0020393F"/>
    <w:rsid w:val="00232412"/>
    <w:rsid w:val="00237486"/>
    <w:rsid w:val="00237907"/>
    <w:rsid w:val="00246B1C"/>
    <w:rsid w:val="00250203"/>
    <w:rsid w:val="002751BB"/>
    <w:rsid w:val="00283CC2"/>
    <w:rsid w:val="002B01C9"/>
    <w:rsid w:val="002D7FD2"/>
    <w:rsid w:val="00307B61"/>
    <w:rsid w:val="00315D32"/>
    <w:rsid w:val="00327662"/>
    <w:rsid w:val="003308F0"/>
    <w:rsid w:val="00343197"/>
    <w:rsid w:val="003456C4"/>
    <w:rsid w:val="00350B07"/>
    <w:rsid w:val="00352369"/>
    <w:rsid w:val="00354FF2"/>
    <w:rsid w:val="00362C7B"/>
    <w:rsid w:val="003647DF"/>
    <w:rsid w:val="00376308"/>
    <w:rsid w:val="0038531C"/>
    <w:rsid w:val="00393F74"/>
    <w:rsid w:val="003B3C24"/>
    <w:rsid w:val="003B6999"/>
    <w:rsid w:val="003C0FE0"/>
    <w:rsid w:val="003C2ED3"/>
    <w:rsid w:val="003C47B8"/>
    <w:rsid w:val="003C721C"/>
    <w:rsid w:val="00414493"/>
    <w:rsid w:val="00440CFB"/>
    <w:rsid w:val="004440B9"/>
    <w:rsid w:val="00450A52"/>
    <w:rsid w:val="00462C24"/>
    <w:rsid w:val="0047211A"/>
    <w:rsid w:val="00476FD1"/>
    <w:rsid w:val="004836EB"/>
    <w:rsid w:val="00490239"/>
    <w:rsid w:val="0049153C"/>
    <w:rsid w:val="00497125"/>
    <w:rsid w:val="004D1128"/>
    <w:rsid w:val="004E427B"/>
    <w:rsid w:val="00500251"/>
    <w:rsid w:val="0051134B"/>
    <w:rsid w:val="00514D35"/>
    <w:rsid w:val="005178E8"/>
    <w:rsid w:val="00527206"/>
    <w:rsid w:val="00535F97"/>
    <w:rsid w:val="005444E8"/>
    <w:rsid w:val="0054592B"/>
    <w:rsid w:val="00557223"/>
    <w:rsid w:val="00560ACC"/>
    <w:rsid w:val="00567182"/>
    <w:rsid w:val="00571D8F"/>
    <w:rsid w:val="00577170"/>
    <w:rsid w:val="005A1F66"/>
    <w:rsid w:val="005C4AB8"/>
    <w:rsid w:val="005D2E01"/>
    <w:rsid w:val="005F2306"/>
    <w:rsid w:val="00612860"/>
    <w:rsid w:val="00621017"/>
    <w:rsid w:val="006228C0"/>
    <w:rsid w:val="00652B6D"/>
    <w:rsid w:val="006618E7"/>
    <w:rsid w:val="006638BB"/>
    <w:rsid w:val="006739E7"/>
    <w:rsid w:val="00676F7B"/>
    <w:rsid w:val="006A1703"/>
    <w:rsid w:val="006A4BC3"/>
    <w:rsid w:val="006B20FD"/>
    <w:rsid w:val="006B24E1"/>
    <w:rsid w:val="006B78F5"/>
    <w:rsid w:val="006B7B0B"/>
    <w:rsid w:val="006C36CF"/>
    <w:rsid w:val="006C4546"/>
    <w:rsid w:val="006C4A9F"/>
    <w:rsid w:val="006C691A"/>
    <w:rsid w:val="006D2263"/>
    <w:rsid w:val="006D29DC"/>
    <w:rsid w:val="006E154A"/>
    <w:rsid w:val="006F546B"/>
    <w:rsid w:val="006F7F63"/>
    <w:rsid w:val="00731104"/>
    <w:rsid w:val="00735684"/>
    <w:rsid w:val="00740E14"/>
    <w:rsid w:val="00741DE7"/>
    <w:rsid w:val="0074400D"/>
    <w:rsid w:val="007516D5"/>
    <w:rsid w:val="00763277"/>
    <w:rsid w:val="00765025"/>
    <w:rsid w:val="0077599A"/>
    <w:rsid w:val="007822E4"/>
    <w:rsid w:val="00785861"/>
    <w:rsid w:val="0079248A"/>
    <w:rsid w:val="0079618D"/>
    <w:rsid w:val="007A0F48"/>
    <w:rsid w:val="007A3512"/>
    <w:rsid w:val="007B3312"/>
    <w:rsid w:val="007C178A"/>
    <w:rsid w:val="007C3AD7"/>
    <w:rsid w:val="007D692D"/>
    <w:rsid w:val="007E3B8C"/>
    <w:rsid w:val="007F6E92"/>
    <w:rsid w:val="007F75E3"/>
    <w:rsid w:val="007F77DD"/>
    <w:rsid w:val="0081470E"/>
    <w:rsid w:val="00821B32"/>
    <w:rsid w:val="00842BD5"/>
    <w:rsid w:val="008447B5"/>
    <w:rsid w:val="00857DC8"/>
    <w:rsid w:val="00893A67"/>
    <w:rsid w:val="00895B02"/>
    <w:rsid w:val="008A382F"/>
    <w:rsid w:val="008A6CD3"/>
    <w:rsid w:val="008A7085"/>
    <w:rsid w:val="008B104B"/>
    <w:rsid w:val="008B45E2"/>
    <w:rsid w:val="008D7F2E"/>
    <w:rsid w:val="008E6614"/>
    <w:rsid w:val="009177BF"/>
    <w:rsid w:val="0092217A"/>
    <w:rsid w:val="00964C75"/>
    <w:rsid w:val="00966D35"/>
    <w:rsid w:val="009D4BA7"/>
    <w:rsid w:val="009D757A"/>
    <w:rsid w:val="009E2276"/>
    <w:rsid w:val="009E3366"/>
    <w:rsid w:val="009F40B3"/>
    <w:rsid w:val="00A3446D"/>
    <w:rsid w:val="00A374DB"/>
    <w:rsid w:val="00A56BBE"/>
    <w:rsid w:val="00A610F6"/>
    <w:rsid w:val="00A72CDD"/>
    <w:rsid w:val="00A76D11"/>
    <w:rsid w:val="00A773A0"/>
    <w:rsid w:val="00A83CD3"/>
    <w:rsid w:val="00A97154"/>
    <w:rsid w:val="00AB2BF8"/>
    <w:rsid w:val="00AD55BA"/>
    <w:rsid w:val="00AF746A"/>
    <w:rsid w:val="00B37F77"/>
    <w:rsid w:val="00B47D42"/>
    <w:rsid w:val="00B51AE6"/>
    <w:rsid w:val="00B55057"/>
    <w:rsid w:val="00B57FC7"/>
    <w:rsid w:val="00B64444"/>
    <w:rsid w:val="00B7241D"/>
    <w:rsid w:val="00B81D21"/>
    <w:rsid w:val="00B8773E"/>
    <w:rsid w:val="00BA0495"/>
    <w:rsid w:val="00BA54C3"/>
    <w:rsid w:val="00BB2E16"/>
    <w:rsid w:val="00BB5512"/>
    <w:rsid w:val="00BB56A9"/>
    <w:rsid w:val="00BB79F4"/>
    <w:rsid w:val="00BE0264"/>
    <w:rsid w:val="00BE1514"/>
    <w:rsid w:val="00BE1913"/>
    <w:rsid w:val="00BF1D47"/>
    <w:rsid w:val="00C00971"/>
    <w:rsid w:val="00C03219"/>
    <w:rsid w:val="00C9172E"/>
    <w:rsid w:val="00CA1E92"/>
    <w:rsid w:val="00CB46DE"/>
    <w:rsid w:val="00CD4D60"/>
    <w:rsid w:val="00CE2E13"/>
    <w:rsid w:val="00CE4DE5"/>
    <w:rsid w:val="00CE7A96"/>
    <w:rsid w:val="00CF5865"/>
    <w:rsid w:val="00CF741C"/>
    <w:rsid w:val="00D00ED5"/>
    <w:rsid w:val="00D1129A"/>
    <w:rsid w:val="00D15A2E"/>
    <w:rsid w:val="00D25595"/>
    <w:rsid w:val="00D330B9"/>
    <w:rsid w:val="00D64E8A"/>
    <w:rsid w:val="00D70839"/>
    <w:rsid w:val="00D724AA"/>
    <w:rsid w:val="00D93DA4"/>
    <w:rsid w:val="00D9659C"/>
    <w:rsid w:val="00DA16BE"/>
    <w:rsid w:val="00DA7932"/>
    <w:rsid w:val="00DC1694"/>
    <w:rsid w:val="00DD1E08"/>
    <w:rsid w:val="00DE251C"/>
    <w:rsid w:val="00DE548B"/>
    <w:rsid w:val="00DF717E"/>
    <w:rsid w:val="00E10BB5"/>
    <w:rsid w:val="00E26022"/>
    <w:rsid w:val="00E277E5"/>
    <w:rsid w:val="00E367C1"/>
    <w:rsid w:val="00E461E5"/>
    <w:rsid w:val="00E661AB"/>
    <w:rsid w:val="00E71C45"/>
    <w:rsid w:val="00E822E0"/>
    <w:rsid w:val="00E860B0"/>
    <w:rsid w:val="00E91766"/>
    <w:rsid w:val="00E96999"/>
    <w:rsid w:val="00EC15A2"/>
    <w:rsid w:val="00ED4F00"/>
    <w:rsid w:val="00EE2A5C"/>
    <w:rsid w:val="00F07FE3"/>
    <w:rsid w:val="00F4026F"/>
    <w:rsid w:val="00F4321A"/>
    <w:rsid w:val="00F51F8E"/>
    <w:rsid w:val="00F577B8"/>
    <w:rsid w:val="00F63CF3"/>
    <w:rsid w:val="00F647D8"/>
    <w:rsid w:val="00F769DB"/>
    <w:rsid w:val="00F86DAA"/>
    <w:rsid w:val="00F97A3D"/>
    <w:rsid w:val="00FA361C"/>
    <w:rsid w:val="00FB7FF5"/>
    <w:rsid w:val="00FC2C71"/>
    <w:rsid w:val="00FC614E"/>
    <w:rsid w:val="00FD56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A5CE5FA-3256-477D-A059-B289A1A5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semiHidden/>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8">
    <w:name w:val="header"/>
    <w:basedOn w:val="a"/>
    <w:semiHidden/>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9">
    <w:name w:val="Hyperlink"/>
    <w:semiHidden/>
    <w:rPr>
      <w:color w:val="0000FF"/>
      <w:u w:val="single"/>
    </w:rPr>
  </w:style>
  <w:style w:type="character" w:styleId="aa">
    <w:name w:val="FollowedHyperlink"/>
    <w:semiHidden/>
    <w:rPr>
      <w:color w:val="800080"/>
      <w:u w:val="single"/>
    </w:rPr>
  </w:style>
  <w:style w:type="paragraph" w:styleId="ab">
    <w:name w:val="Body Text Indent"/>
    <w:basedOn w:val="a"/>
    <w:semiHidden/>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hAnsi="Times"/>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hAnsi="Times"/>
      <w:b/>
      <w:bCs/>
      <w:szCs w:val="24"/>
      <w:lang w:eastAsia="zh-TW"/>
    </w:rPr>
  </w:style>
  <w:style w:type="character" w:customStyle="1" w:styleId="a5">
    <w:name w:val="註腳文字 字元"/>
    <w:link w:val="a4"/>
    <w:semiHidden/>
    <w:rsid w:val="000F46BE"/>
    <w:rPr>
      <w:sz w:val="16"/>
      <w:szCs w:val="16"/>
      <w:lang w:eastAsia="en-US"/>
    </w:rPr>
  </w:style>
  <w:style w:type="table" w:styleId="ac">
    <w:name w:val="Table Grid"/>
    <w:basedOn w:val="a1"/>
    <w:uiPriority w:val="39"/>
    <w:rsid w:val="00CE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CE2E1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0">
    <w:name w:val="Plain Table 1"/>
    <w:basedOn w:val="a1"/>
    <w:uiPriority w:val="41"/>
    <w:rsid w:val="00CE2E1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CE2E1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e">
    <w:name w:val="Placeholder Text"/>
    <w:basedOn w:val="a0"/>
    <w:uiPriority w:val="99"/>
    <w:semiHidden/>
    <w:rsid w:val="00497125"/>
    <w:rPr>
      <w:color w:val="808080"/>
    </w:rPr>
  </w:style>
  <w:style w:type="character" w:styleId="af">
    <w:name w:val="annotation reference"/>
    <w:basedOn w:val="a0"/>
    <w:uiPriority w:val="99"/>
    <w:semiHidden/>
    <w:unhideWhenUsed/>
    <w:rsid w:val="00497125"/>
    <w:rPr>
      <w:sz w:val="18"/>
      <w:szCs w:val="18"/>
    </w:rPr>
  </w:style>
  <w:style w:type="paragraph" w:styleId="af0">
    <w:name w:val="annotation text"/>
    <w:basedOn w:val="a"/>
    <w:link w:val="af1"/>
    <w:uiPriority w:val="99"/>
    <w:semiHidden/>
    <w:unhideWhenUsed/>
    <w:rsid w:val="00497125"/>
  </w:style>
  <w:style w:type="character" w:customStyle="1" w:styleId="af1">
    <w:name w:val="註解文字 字元"/>
    <w:basedOn w:val="a0"/>
    <w:link w:val="af0"/>
    <w:uiPriority w:val="99"/>
    <w:semiHidden/>
    <w:rsid w:val="00497125"/>
    <w:rPr>
      <w:lang w:eastAsia="en-US"/>
    </w:rPr>
  </w:style>
  <w:style w:type="paragraph" w:styleId="af2">
    <w:name w:val="annotation subject"/>
    <w:basedOn w:val="af0"/>
    <w:next w:val="af0"/>
    <w:link w:val="af3"/>
    <w:uiPriority w:val="99"/>
    <w:semiHidden/>
    <w:unhideWhenUsed/>
    <w:rsid w:val="00497125"/>
    <w:rPr>
      <w:b/>
      <w:bCs/>
    </w:rPr>
  </w:style>
  <w:style w:type="character" w:customStyle="1" w:styleId="af3">
    <w:name w:val="註解主旨 字元"/>
    <w:basedOn w:val="af1"/>
    <w:link w:val="af2"/>
    <w:uiPriority w:val="99"/>
    <w:semiHidden/>
    <w:rsid w:val="00497125"/>
    <w:rPr>
      <w:b/>
      <w:bCs/>
      <w:lang w:eastAsia="en-US"/>
    </w:rPr>
  </w:style>
  <w:style w:type="paragraph" w:styleId="af4">
    <w:name w:val="Balloon Text"/>
    <w:basedOn w:val="a"/>
    <w:link w:val="af5"/>
    <w:uiPriority w:val="99"/>
    <w:semiHidden/>
    <w:unhideWhenUsed/>
    <w:rsid w:val="00497125"/>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497125"/>
    <w:rPr>
      <w:rFonts w:asciiTheme="majorHAnsi" w:eastAsiaTheme="majorEastAsia" w:hAnsiTheme="majorHAnsi" w:cstheme="majorBidi"/>
      <w:sz w:val="18"/>
      <w:szCs w:val="18"/>
      <w:lang w:eastAsia="en-US"/>
    </w:rPr>
  </w:style>
  <w:style w:type="character" w:styleId="af6">
    <w:name w:val="line number"/>
    <w:basedOn w:val="a0"/>
    <w:uiPriority w:val="99"/>
    <w:semiHidden/>
    <w:unhideWhenUsed/>
    <w:rsid w:val="00895B02"/>
  </w:style>
  <w:style w:type="paragraph" w:styleId="af7">
    <w:name w:val="List Paragraph"/>
    <w:basedOn w:val="a"/>
    <w:uiPriority w:val="34"/>
    <w:qFormat/>
    <w:rsid w:val="009D757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08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Papercept\support\its\files\ieeeconf_letter.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CEC9C-18E1-4BCD-98AD-EDE06C5A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9182</TotalTime>
  <Pages>5</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Shuai_ChioU</cp:lastModifiedBy>
  <cp:revision>69</cp:revision>
  <cp:lastPrinted>2015-04-13T17:57:00Z</cp:lastPrinted>
  <dcterms:created xsi:type="dcterms:W3CDTF">2015-05-29T16:48:00Z</dcterms:created>
  <dcterms:modified xsi:type="dcterms:W3CDTF">2015-06-22T06:18:00Z</dcterms:modified>
</cp:coreProperties>
</file>